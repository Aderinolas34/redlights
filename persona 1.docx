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DA230E" w14:paraId="027E9085" w14:textId="77777777" w:rsidTr="00CD7668">
        <w:trPr>
          <w:trHeight w:val="4410"/>
        </w:trPr>
        <w:tc>
          <w:tcPr>
            <w:tcW w:w="3600" w:type="dxa"/>
            <w:vAlign w:val="bottom"/>
          </w:tcPr>
          <w:p w14:paraId="0190C523" w14:textId="77777777" w:rsidR="001B2ABD" w:rsidRPr="00DA230E" w:rsidRDefault="001B2ABD" w:rsidP="001B2ABD">
            <w:pPr>
              <w:tabs>
                <w:tab w:val="left" w:pos="990"/>
              </w:tabs>
              <w:jc w:val="center"/>
              <w:rPr>
                <w:lang w:val="en-GB"/>
              </w:rPr>
            </w:pPr>
            <w:r w:rsidRPr="00DA230E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B643666" wp14:editId="1E87AC9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CBA40B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9E7837E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  <w:vAlign w:val="bottom"/>
          </w:tcPr>
          <w:p w14:paraId="31AC3FF5" w14:textId="7A7F07AE" w:rsidR="001B2ABD" w:rsidRPr="00DA230E" w:rsidRDefault="00F747BC" w:rsidP="001B2ABD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sara smith</w:t>
            </w:r>
          </w:p>
          <w:p w14:paraId="381E6E69" w14:textId="07F785A3" w:rsidR="001B2ABD" w:rsidRPr="00DA230E" w:rsidRDefault="00F747BC" w:rsidP="001B2ABD">
            <w:pPr>
              <w:pStyle w:val="Subtitle"/>
              <w:rPr>
                <w:lang w:val="en-GB"/>
              </w:rPr>
            </w:pPr>
            <w:r>
              <w:rPr>
                <w:spacing w:val="0"/>
                <w:w w:val="100"/>
                <w:lang w:val="en-GB"/>
              </w:rPr>
              <w:t>Data analyst</w:t>
            </w:r>
          </w:p>
        </w:tc>
      </w:tr>
      <w:tr w:rsidR="001B2ABD" w:rsidRPr="00DA230E" w14:paraId="15AE8EC3" w14:textId="77777777" w:rsidTr="00CD7668">
        <w:tc>
          <w:tcPr>
            <w:tcW w:w="3600" w:type="dxa"/>
          </w:tcPr>
          <w:p w14:paraId="4C7AFC5B" w14:textId="1B1A5A74" w:rsidR="001B2ABD" w:rsidRPr="00DA230E" w:rsidRDefault="008311AF" w:rsidP="00036450">
            <w:pPr>
              <w:pStyle w:val="Heading3"/>
              <w:rPr>
                <w:lang w:val="en-GB"/>
              </w:rPr>
            </w:pPr>
            <w:r w:rsidRPr="008311AF">
              <w:lastRenderedPageBreak/>
              <w:drawing>
                <wp:inline distT="0" distB="0" distL="0" distR="0" wp14:anchorId="78341538" wp14:editId="478E6EBE">
                  <wp:extent cx="2139950" cy="1543050"/>
                  <wp:effectExtent l="0" t="0" r="0" b="0"/>
                  <wp:docPr id="1631882991" name="Picture 1" descr="Mid thirties white woman smiling to camera in park, vertical - Sto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d thirties white woman smiling to camera in park, vertical - Sto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0F75" w14:textId="77777777" w:rsidR="00F747BC" w:rsidRPr="00F747BC" w:rsidRDefault="00F747BC" w:rsidP="00F747BC">
            <w:pPr>
              <w:numPr>
                <w:ilvl w:val="0"/>
                <w:numId w:val="2"/>
              </w:numPr>
              <w:rPr>
                <w:lang w:val="en-GB"/>
              </w:rPr>
            </w:pPr>
            <w:r w:rsidRPr="00F747BC">
              <w:rPr>
                <w:lang w:val="en-GB"/>
              </w:rPr>
              <w:t>Age: 32</w:t>
            </w:r>
          </w:p>
          <w:p w14:paraId="6C7CEC32" w14:textId="77777777" w:rsidR="00F747BC" w:rsidRPr="00F747BC" w:rsidRDefault="00F747BC" w:rsidP="00F747BC">
            <w:pPr>
              <w:numPr>
                <w:ilvl w:val="0"/>
                <w:numId w:val="2"/>
              </w:numPr>
              <w:rPr>
                <w:lang w:val="en-GB"/>
              </w:rPr>
            </w:pPr>
            <w:r w:rsidRPr="00F747BC">
              <w:rPr>
                <w:lang w:val="en-GB"/>
              </w:rPr>
              <w:t>Gender: Female</w:t>
            </w:r>
          </w:p>
          <w:p w14:paraId="0F7E1B33" w14:textId="77777777" w:rsidR="00F747BC" w:rsidRPr="00F747BC" w:rsidRDefault="00F747BC" w:rsidP="00F747BC">
            <w:pPr>
              <w:numPr>
                <w:ilvl w:val="0"/>
                <w:numId w:val="2"/>
              </w:numPr>
              <w:rPr>
                <w:lang w:val="en-GB"/>
              </w:rPr>
            </w:pPr>
            <w:r w:rsidRPr="00F747BC">
              <w:rPr>
                <w:lang w:val="en-GB"/>
              </w:rPr>
              <w:t>Education: Master's degree in Statistics</w:t>
            </w:r>
          </w:p>
          <w:p w14:paraId="73E62FB1" w14:textId="77777777" w:rsidR="00F747BC" w:rsidRPr="00F747BC" w:rsidRDefault="00F747BC" w:rsidP="00F747BC">
            <w:pPr>
              <w:numPr>
                <w:ilvl w:val="0"/>
                <w:numId w:val="2"/>
              </w:numPr>
              <w:rPr>
                <w:lang w:val="en-GB"/>
              </w:rPr>
            </w:pPr>
            <w:r w:rsidRPr="00F747BC">
              <w:rPr>
                <w:lang w:val="en-GB"/>
              </w:rPr>
              <w:t>Experience: 5 years of experience in data analysis</w:t>
            </w:r>
          </w:p>
          <w:p w14:paraId="411CADD9" w14:textId="6CFDC660" w:rsidR="00036450" w:rsidRPr="00F747BC" w:rsidRDefault="00F747BC" w:rsidP="00036450">
            <w:pPr>
              <w:numPr>
                <w:ilvl w:val="0"/>
                <w:numId w:val="2"/>
              </w:numPr>
              <w:rPr>
                <w:lang w:val="en-GB"/>
              </w:rPr>
            </w:pPr>
            <w:r w:rsidRPr="00F747BC">
              <w:rPr>
                <w:lang w:val="en-GB"/>
              </w:rPr>
              <w:t>Industry: Government/Public Sector</w:t>
            </w:r>
          </w:p>
          <w:sdt>
            <w:sdtPr>
              <w:rPr>
                <w:lang w:val="en-GB"/>
              </w:rPr>
              <w:id w:val="-1954003311"/>
              <w:placeholder>
                <w:docPart w:val="D8B28048E5A442B6813A713A4D4226ED"/>
              </w:placeholder>
              <w:temporary/>
              <w:showingPlcHdr/>
              <w15:appearance w15:val="hidden"/>
            </w:sdtPr>
            <w:sdtContent>
              <w:p w14:paraId="04463175" w14:textId="77777777" w:rsidR="00036450" w:rsidRPr="00DA230E" w:rsidRDefault="004813B3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AB37346BC16C49E7B677BF4FBADE303C"/>
              </w:placeholder>
              <w:temporary/>
              <w:showingPlcHdr/>
              <w15:appearance w15:val="hidden"/>
            </w:sdtPr>
            <w:sdtContent>
              <w:p w14:paraId="13E3FDE5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p w14:paraId="2C8FE9FF" w14:textId="0283C5A2" w:rsidR="004D3011" w:rsidRPr="00DA230E" w:rsidRDefault="00F747BC" w:rsidP="004D3011">
            <w:pPr>
              <w:rPr>
                <w:lang w:val="en-GB"/>
              </w:rPr>
            </w:pPr>
            <w:r>
              <w:rPr>
                <w:lang w:val="en-GB"/>
              </w:rPr>
              <w:t>+07456347798</w:t>
            </w:r>
          </w:p>
          <w:p w14:paraId="2810B122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67859272"/>
              <w:placeholder>
                <w:docPart w:val="80DEEAE40976425283F4CB0CBE65F039"/>
              </w:placeholder>
              <w:temporary/>
              <w:showingPlcHdr/>
              <w15:appearance w15:val="hidden"/>
            </w:sdtPr>
            <w:sdtContent>
              <w:p w14:paraId="2368227F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WEBSITE:</w:t>
                </w:r>
              </w:p>
            </w:sdtContent>
          </w:sdt>
          <w:p w14:paraId="6D001E01" w14:textId="6BAF0C51" w:rsidR="004D3011" w:rsidRPr="00DA230E" w:rsidRDefault="00F747BC" w:rsidP="004D3011">
            <w:pPr>
              <w:rPr>
                <w:lang w:val="en-GB"/>
              </w:rPr>
            </w:pPr>
            <w:r>
              <w:rPr>
                <w:lang w:val="en-GB"/>
              </w:rPr>
              <w:t>www.Purplelights.co.uk</w:t>
            </w:r>
          </w:p>
          <w:p w14:paraId="388BEB39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EC4F5315692F43A582EA70A0DA90E30E"/>
              </w:placeholder>
              <w:temporary/>
              <w:showingPlcHdr/>
              <w15:appearance w15:val="hidden"/>
            </w:sdtPr>
            <w:sdtContent>
              <w:p w14:paraId="6ACBC20C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25E0261F" w14:textId="4178F166" w:rsidR="00036450" w:rsidRPr="00DA230E" w:rsidRDefault="00F747BC" w:rsidP="004D3011">
            <w:pPr>
              <w:rPr>
                <w:rStyle w:val="Hyperlink"/>
                <w:lang w:val="en-GB"/>
              </w:rPr>
            </w:pPr>
            <w:r>
              <w:rPr>
                <w:lang w:val="en-GB"/>
              </w:rPr>
              <w:t>sarasmith@gnail.com</w:t>
            </w:r>
          </w:p>
          <w:p w14:paraId="23232C22" w14:textId="684AAFF2" w:rsidR="004D3011" w:rsidRPr="00DA230E" w:rsidRDefault="00F747BC" w:rsidP="004D3011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skills</w:t>
            </w:r>
          </w:p>
          <w:p w14:paraId="41156708" w14:textId="77777777" w:rsidR="004D3011" w:rsidRDefault="00F747BC" w:rsidP="00F747B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Policy analysis</w:t>
            </w:r>
          </w:p>
          <w:p w14:paraId="1562EF97" w14:textId="77777777" w:rsidR="00F747BC" w:rsidRDefault="00F747BC" w:rsidP="00F747B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Data governance and compliance</w:t>
            </w:r>
          </w:p>
          <w:p w14:paraId="273A929A" w14:textId="77777777" w:rsidR="00F747BC" w:rsidRDefault="00F747BC" w:rsidP="00F747B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Government datasets</w:t>
            </w:r>
          </w:p>
          <w:p w14:paraId="637F39E3" w14:textId="77777777" w:rsidR="00F747BC" w:rsidRDefault="00F747BC" w:rsidP="00F747B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Geospatial analysis</w:t>
            </w:r>
          </w:p>
          <w:p w14:paraId="175B7A48" w14:textId="77777777" w:rsidR="00F747BC" w:rsidRDefault="00F747BC" w:rsidP="00F747B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Data security</w:t>
            </w:r>
          </w:p>
          <w:p w14:paraId="57CC0A54" w14:textId="77777777" w:rsidR="00F747BC" w:rsidRDefault="00F747BC" w:rsidP="00F747BC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Project management</w:t>
            </w:r>
          </w:p>
          <w:p w14:paraId="1E8A643B" w14:textId="77777777" w:rsidR="00FF5AA5" w:rsidRDefault="00F747BC" w:rsidP="00FF5AA5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Cybersecurity </w:t>
            </w:r>
          </w:p>
          <w:p w14:paraId="547AEE33" w14:textId="77777777" w:rsidR="00180FB6" w:rsidRDefault="00180FB6" w:rsidP="00FF5AA5">
            <w:pPr>
              <w:rPr>
                <w:b/>
                <w:bCs/>
                <w:color w:val="94B6D2" w:themeColor="accent1"/>
                <w:sz w:val="28"/>
                <w:szCs w:val="28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1EE1EC" w14:textId="4A7AF322" w:rsidR="00180FB6" w:rsidRDefault="00180FB6" w:rsidP="00FF5AA5">
            <w:pPr>
              <w:rPr>
                <w:b/>
                <w:bCs/>
                <w:color w:val="94B6D2" w:themeColor="accent1"/>
                <w:sz w:val="28"/>
                <w:szCs w:val="28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94B6D2" w:themeColor="accent1"/>
                <w:sz w:val="28"/>
                <w:szCs w:val="28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Needs</w:t>
            </w:r>
          </w:p>
          <w:p w14:paraId="567CDD5C" w14:textId="77777777" w:rsidR="00180FB6" w:rsidRPr="00180FB6" w:rsidRDefault="00180FB6" w:rsidP="00180FB6">
            <w:pPr>
              <w:numPr>
                <w:ilvl w:val="0"/>
                <w:numId w:val="6"/>
              </w:numPr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FB6"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Comprehensive Data Access: Sarah needs access to a comprehensive population reporting system that provides detailed demographic data at various geographic levels (e.g., continent, country, city).</w:t>
            </w:r>
          </w:p>
          <w:p w14:paraId="0F4507B0" w14:textId="77777777" w:rsidR="00180FB6" w:rsidRPr="00180FB6" w:rsidRDefault="00180FB6" w:rsidP="00180FB6">
            <w:pPr>
              <w:numPr>
                <w:ilvl w:val="0"/>
                <w:numId w:val="6"/>
              </w:numPr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FB6"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Visualization Tools: She requires data visualization tools to create charts, graphs, and maps to visualize population trends and patterns effectively.</w:t>
            </w:r>
          </w:p>
          <w:p w14:paraId="6644A8AD" w14:textId="77777777" w:rsidR="00180FB6" w:rsidRPr="00180FB6" w:rsidRDefault="00180FB6" w:rsidP="00180FB6">
            <w:pPr>
              <w:numPr>
                <w:ilvl w:val="0"/>
                <w:numId w:val="6"/>
              </w:numPr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FB6"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Advanced Analytics: Sarah needs access to advanced statistical analysis tools for forecasting, regression analysis, and predictive </w:t>
            </w:r>
            <w:proofErr w:type="spellStart"/>
            <w:r w:rsidRPr="00180FB6"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modeling</w:t>
            </w:r>
            <w:proofErr w:type="spellEnd"/>
            <w:r w:rsidRPr="00180FB6"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uncover hidden insights within the population data.</w:t>
            </w:r>
          </w:p>
          <w:p w14:paraId="7307E876" w14:textId="77777777" w:rsidR="00180FB6" w:rsidRPr="00180FB6" w:rsidRDefault="00180FB6" w:rsidP="00180FB6">
            <w:pPr>
              <w:numPr>
                <w:ilvl w:val="0"/>
                <w:numId w:val="6"/>
              </w:numPr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FB6"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Integrity: Ensuring data integrity and quality is paramount for Sarah. She needs tools that support data validation, cleansing, and quality assurance processes.</w:t>
            </w:r>
          </w:p>
          <w:p w14:paraId="116DDB20" w14:textId="77777777" w:rsidR="00180FB6" w:rsidRPr="00180FB6" w:rsidRDefault="00180FB6" w:rsidP="00180FB6">
            <w:pPr>
              <w:numPr>
                <w:ilvl w:val="0"/>
                <w:numId w:val="6"/>
              </w:numPr>
              <w:rPr>
                <w:b/>
                <w:bCs/>
                <w:color w:val="94B6D2" w:themeColor="accent1"/>
                <w:szCs w:val="18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FB6">
              <w:rPr>
                <w:color w:val="000000" w:themeColor="text1"/>
                <w:sz w:val="12"/>
                <w:szCs w:val="1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Collaboration Features: Sarah values collaboration features such as commenting, sharing, and version control within the population reporting system to facilitate teamwork and knowledge sharing</w:t>
            </w:r>
            <w:r w:rsidRPr="00180FB6">
              <w:rPr>
                <w:b/>
                <w:bCs/>
                <w:color w:val="94B6D2" w:themeColor="accent1"/>
                <w:szCs w:val="18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FF98C91" w14:textId="30B96C42" w:rsidR="00180FB6" w:rsidRPr="00180FB6" w:rsidRDefault="00180FB6" w:rsidP="00FF5AA5">
            <w:pPr>
              <w:rPr>
                <w:b/>
                <w:bCs/>
                <w:color w:val="94B6D2" w:themeColor="accent1"/>
                <w:szCs w:val="18"/>
                <w:lang w:val="en-GB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20" w:type="dxa"/>
          </w:tcPr>
          <w:p w14:paraId="63926F3D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</w:tcPr>
          <w:p w14:paraId="03C26BD4" w14:textId="49AB3D05" w:rsidR="001B2ABD" w:rsidRPr="00DA230E" w:rsidRDefault="00FF5AA5" w:rsidP="00036450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scenario</w:t>
            </w:r>
          </w:p>
          <w:p w14:paraId="4B2FC3B5" w14:textId="03A0E43F" w:rsidR="00FF5AA5" w:rsidRPr="00FF5AA5" w:rsidRDefault="00FF5AA5" w:rsidP="00FF5AA5">
            <w:pPr>
              <w:rPr>
                <w:sz w:val="16"/>
                <w:szCs w:val="16"/>
                <w:lang w:val="en-GB"/>
              </w:rPr>
            </w:pPr>
            <w:r w:rsidRPr="00FF5AA5">
              <w:rPr>
                <w:sz w:val="16"/>
                <w:szCs w:val="16"/>
              </w:rPr>
              <w:t>Sarah is a data analyst working for a government agency tasked with monitoring population trends and demographics. She has a background in statistics and data science and is responsible for analyzing population data to inform policy decisions and resource allocation.</w:t>
            </w:r>
            <w:r w:rsidRPr="00FF5AA5">
              <w:rPr>
                <w:rFonts w:ascii="Segoe UI" w:eastAsia="Times New Roman" w:hAnsi="Segoe UI" w:cs="Segoe UI"/>
                <w:color w:val="0D0D0D"/>
                <w:sz w:val="16"/>
                <w:szCs w:val="16"/>
                <w:lang w:val="en-GB" w:eastAsia="en-GB"/>
              </w:rPr>
              <w:t xml:space="preserve"> </w:t>
            </w:r>
            <w:r w:rsidRPr="00FF5AA5">
              <w:rPr>
                <w:sz w:val="16"/>
                <w:szCs w:val="16"/>
                <w:lang w:val="en-GB"/>
              </w:rPr>
              <w:t>Sarah is a dedicated and detail-oriented data analyst who is passionate about leveraging data to drive informed decision-making and improve societal outcomes. She thrives in a collaborative environment where she can apply her analytical skills to solve complex challenges and make a positive impact on society.</w:t>
            </w:r>
          </w:p>
          <w:p w14:paraId="0273DC83" w14:textId="77777777" w:rsidR="00FF5AA5" w:rsidRPr="00FF5AA5" w:rsidRDefault="00FF5AA5" w:rsidP="00FF5AA5">
            <w:pPr>
              <w:rPr>
                <w:sz w:val="16"/>
                <w:szCs w:val="16"/>
                <w:lang w:val="en-GB"/>
              </w:rPr>
            </w:pPr>
            <w:r w:rsidRPr="00FF5AA5">
              <w:rPr>
                <w:sz w:val="16"/>
                <w:szCs w:val="16"/>
                <w:lang w:val="en-GB"/>
              </w:rPr>
              <w:t>This persona of Sarah, the Data Analyst, provides insights into the background, goals, challenges, and needs of a typical user who would interact with the population reporting system. Understanding Sarah's perspective helps in designing and developing a system that meets the requirements and expectations of data analysts like her.</w:t>
            </w:r>
          </w:p>
          <w:p w14:paraId="17CBA4E1" w14:textId="31DF3454" w:rsidR="00036450" w:rsidRPr="00DA230E" w:rsidRDefault="00036450" w:rsidP="00036450">
            <w:pPr>
              <w:rPr>
                <w:lang w:val="en-GB"/>
              </w:rPr>
            </w:pPr>
          </w:p>
          <w:p w14:paraId="7A81110B" w14:textId="775B8F1E" w:rsidR="00036450" w:rsidRPr="00DA230E" w:rsidRDefault="00FF5AA5" w:rsidP="00036450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goals</w:t>
            </w:r>
          </w:p>
          <w:p w14:paraId="2F3116B4" w14:textId="77777777" w:rsidR="00FF5AA5" w:rsidRPr="00FF5AA5" w:rsidRDefault="00FF5AA5" w:rsidP="00FF5AA5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FF5AA5">
              <w:rPr>
                <w:b/>
                <w:bCs/>
                <w:lang w:val="en-GB"/>
              </w:rPr>
              <w:t>Accurate Analysis:</w:t>
            </w:r>
            <w:r w:rsidRPr="00FF5AA5">
              <w:rPr>
                <w:lang w:val="en-GB"/>
              </w:rPr>
              <w:t xml:space="preserve"> Sarah's primary goal is to perform accurate and insightful analysis of population data to identify trends, patterns, and anomalies.</w:t>
            </w:r>
          </w:p>
          <w:p w14:paraId="0940BD87" w14:textId="77777777" w:rsidR="00FF5AA5" w:rsidRPr="00FF5AA5" w:rsidRDefault="00FF5AA5" w:rsidP="00FF5AA5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FF5AA5">
              <w:rPr>
                <w:b/>
                <w:bCs/>
                <w:lang w:val="en-GB"/>
              </w:rPr>
              <w:t>Inform Policy Decisions:</w:t>
            </w:r>
            <w:r w:rsidRPr="00FF5AA5">
              <w:rPr>
                <w:lang w:val="en-GB"/>
              </w:rPr>
              <w:t xml:space="preserve"> She aims to provide actionable insights from population data to policymakers to inform strategic decisions related to healthcare, education, infrastructure, and social services.</w:t>
            </w:r>
          </w:p>
          <w:p w14:paraId="13B3981F" w14:textId="77777777" w:rsidR="00FF5AA5" w:rsidRPr="00FF5AA5" w:rsidRDefault="00FF5AA5" w:rsidP="00FF5AA5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FF5AA5">
              <w:rPr>
                <w:b/>
                <w:bCs/>
                <w:lang w:val="en-GB"/>
              </w:rPr>
              <w:t>Efficiency:</w:t>
            </w:r>
            <w:r w:rsidRPr="00FF5AA5">
              <w:rPr>
                <w:lang w:val="en-GB"/>
              </w:rPr>
              <w:t xml:space="preserve"> Sarah values efficiency and productivity, seeking tools and systems that streamline data analysis processes and automate repetitive tasks.</w:t>
            </w:r>
          </w:p>
          <w:p w14:paraId="6BDF99F4" w14:textId="77777777" w:rsidR="00FF5AA5" w:rsidRPr="00FF5AA5" w:rsidRDefault="00FF5AA5" w:rsidP="00FF5AA5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FF5AA5">
              <w:rPr>
                <w:b/>
                <w:bCs/>
                <w:lang w:val="en-GB"/>
              </w:rPr>
              <w:t>Collaboration:</w:t>
            </w:r>
            <w:r w:rsidRPr="00FF5AA5">
              <w:rPr>
                <w:lang w:val="en-GB"/>
              </w:rPr>
              <w:t xml:space="preserve"> As part of a multidisciplinary team, Sarah collaborates with other analysts, researchers, and policymakers, sharing insights and findings to achieve common goals.</w:t>
            </w:r>
          </w:p>
          <w:p w14:paraId="4AECE635" w14:textId="77777777" w:rsidR="004D3011" w:rsidRPr="00DA230E" w:rsidRDefault="004D3011" w:rsidP="00036450">
            <w:pPr>
              <w:rPr>
                <w:lang w:val="en-GB"/>
              </w:rPr>
            </w:pPr>
          </w:p>
          <w:p w14:paraId="7D486D9F" w14:textId="357E2DAA" w:rsidR="00036450" w:rsidRPr="00DA230E" w:rsidRDefault="00FF5AA5" w:rsidP="00036450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  <w:p w14:paraId="43170B71" w14:textId="793D4619" w:rsidR="00180FB6" w:rsidRPr="00180FB6" w:rsidRDefault="00FF5AA5" w:rsidP="00180FB6">
            <w:pPr>
              <w:numPr>
                <w:ilvl w:val="0"/>
                <w:numId w:val="7"/>
              </w:numPr>
              <w:rPr>
                <w:noProof/>
                <w:color w:val="000000" w:themeColor="text1"/>
                <w:lang w:val="en-GB" w:bidi="en-GB"/>
              </w:rPr>
            </w:pPr>
            <w:r w:rsidRPr="00DA230E">
              <w:rPr>
                <w:noProof/>
                <w:color w:val="000000" w:themeColor="text1"/>
                <w:lang w:val="en-GB" w:bidi="en-GB"/>
              </w:rPr>
              <w:drawing>
                <wp:inline distT="0" distB="0" distL="0" distR="0" wp14:anchorId="11E255E0" wp14:editId="7E0B84DF">
                  <wp:extent cx="57150" cy="6667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r w:rsidR="00180FB6" w:rsidRPr="00180FB6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GB" w:eastAsia="en-GB"/>
              </w:rPr>
              <w:t xml:space="preserve"> </w:t>
            </w:r>
            <w:r w:rsidR="00180FB6" w:rsidRPr="00180FB6">
              <w:rPr>
                <w:b/>
                <w:bCs/>
                <w:noProof/>
                <w:color w:val="000000" w:themeColor="text1"/>
                <w:lang w:val="en-GB" w:bidi="en-GB"/>
              </w:rPr>
              <w:t>Data Complexity:</w:t>
            </w:r>
            <w:r w:rsidR="00180FB6" w:rsidRPr="00180FB6">
              <w:rPr>
                <w:noProof/>
                <w:color w:val="000000" w:themeColor="text1"/>
                <w:lang w:val="en-GB" w:bidi="en-GB"/>
              </w:rPr>
              <w:t xml:space="preserve"> Population data can be vast and complex, requiring advanced statistical techniques and tools to analyze effectively.</w:t>
            </w:r>
          </w:p>
          <w:p w14:paraId="661ECC89" w14:textId="77777777" w:rsidR="00180FB6" w:rsidRPr="00180FB6" w:rsidRDefault="00180FB6" w:rsidP="00180FB6">
            <w:pPr>
              <w:numPr>
                <w:ilvl w:val="0"/>
                <w:numId w:val="7"/>
              </w:numPr>
              <w:rPr>
                <w:noProof/>
                <w:color w:val="000000" w:themeColor="text1"/>
                <w:lang w:val="en-GB" w:bidi="en-GB"/>
              </w:rPr>
            </w:pPr>
            <w:r w:rsidRPr="00180FB6">
              <w:rPr>
                <w:b/>
                <w:bCs/>
                <w:noProof/>
                <w:color w:val="000000" w:themeColor="text1"/>
                <w:lang w:val="en-GB" w:bidi="en-GB"/>
              </w:rPr>
              <w:t>Data Quality:</w:t>
            </w:r>
            <w:r w:rsidRPr="00180FB6">
              <w:rPr>
                <w:noProof/>
                <w:color w:val="000000" w:themeColor="text1"/>
                <w:lang w:val="en-GB" w:bidi="en-GB"/>
              </w:rPr>
              <w:t xml:space="preserve"> Ensuring data accuracy and reliability is crucial for making informed decisions. Sarah often faces challenges related to data inconsistencies, missing values, and data quality issues.</w:t>
            </w:r>
          </w:p>
          <w:p w14:paraId="46997F7B" w14:textId="77777777" w:rsidR="00180FB6" w:rsidRPr="00180FB6" w:rsidRDefault="00180FB6" w:rsidP="00180FB6">
            <w:pPr>
              <w:numPr>
                <w:ilvl w:val="0"/>
                <w:numId w:val="7"/>
              </w:numPr>
              <w:rPr>
                <w:noProof/>
                <w:color w:val="000000" w:themeColor="text1"/>
                <w:lang w:val="en-GB" w:bidi="en-GB"/>
              </w:rPr>
            </w:pPr>
            <w:r w:rsidRPr="00180FB6">
              <w:rPr>
                <w:b/>
                <w:bCs/>
                <w:noProof/>
                <w:color w:val="000000" w:themeColor="text1"/>
                <w:lang w:val="en-GB" w:bidi="en-GB"/>
              </w:rPr>
              <w:t>Time Constraints:</w:t>
            </w:r>
            <w:r w:rsidRPr="00180FB6">
              <w:rPr>
                <w:noProof/>
                <w:color w:val="000000" w:themeColor="text1"/>
                <w:lang w:val="en-GB" w:bidi="en-GB"/>
              </w:rPr>
              <w:t xml:space="preserve"> Sarah often works under tight deadlines, requiring her to analyze large datasets and deliver insights quickly.</w:t>
            </w:r>
          </w:p>
          <w:p w14:paraId="09BC781D" w14:textId="77777777" w:rsidR="00180FB6" w:rsidRPr="00180FB6" w:rsidRDefault="00180FB6" w:rsidP="00180FB6">
            <w:pPr>
              <w:numPr>
                <w:ilvl w:val="0"/>
                <w:numId w:val="7"/>
              </w:numPr>
              <w:rPr>
                <w:noProof/>
                <w:color w:val="000000" w:themeColor="text1"/>
                <w:lang w:val="en-GB" w:bidi="en-GB"/>
              </w:rPr>
            </w:pPr>
            <w:r w:rsidRPr="00180FB6">
              <w:rPr>
                <w:b/>
                <w:bCs/>
                <w:noProof/>
                <w:color w:val="000000" w:themeColor="text1"/>
                <w:lang w:val="en-GB" w:bidi="en-GB"/>
              </w:rPr>
              <w:t>Interdisciplinary Communication:</w:t>
            </w:r>
            <w:r w:rsidRPr="00180FB6">
              <w:rPr>
                <w:noProof/>
                <w:color w:val="000000" w:themeColor="text1"/>
                <w:lang w:val="en-GB" w:bidi="en-GB"/>
              </w:rPr>
              <w:t xml:space="preserve"> Collaborating with stakeholders from various backgrounds (e.g., policymakers, healthcare professionals) requires effective communication and the ability to translate technical findings into actionable recommendations.</w:t>
            </w:r>
          </w:p>
          <w:p w14:paraId="5EA25BF4" w14:textId="1E58AFA1" w:rsidR="00036450" w:rsidRPr="00DA230E" w:rsidRDefault="00036450" w:rsidP="004D3011">
            <w:pPr>
              <w:rPr>
                <w:color w:val="FFFFFF" w:themeColor="background1"/>
                <w:lang w:val="en-GB"/>
              </w:rPr>
            </w:pPr>
          </w:p>
        </w:tc>
      </w:tr>
    </w:tbl>
    <w:p w14:paraId="64A790A0" w14:textId="77777777" w:rsidR="00000000" w:rsidRPr="00DA230E" w:rsidRDefault="00000000" w:rsidP="000C45FF">
      <w:pPr>
        <w:tabs>
          <w:tab w:val="left" w:pos="990"/>
        </w:tabs>
        <w:rPr>
          <w:lang w:val="en-GB"/>
        </w:rPr>
      </w:pPr>
    </w:p>
    <w:sectPr w:rsidR="0043117B" w:rsidRPr="00DA230E" w:rsidSect="00D03D9C">
      <w:headerReference w:type="default" r:id="rId14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F8C2" w14:textId="77777777" w:rsidR="00D03D9C" w:rsidRDefault="00D03D9C" w:rsidP="000C45FF">
      <w:r>
        <w:separator/>
      </w:r>
    </w:p>
  </w:endnote>
  <w:endnote w:type="continuationSeparator" w:id="0">
    <w:p w14:paraId="757E7362" w14:textId="77777777" w:rsidR="00D03D9C" w:rsidRDefault="00D03D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4605A" w14:textId="77777777" w:rsidR="00D03D9C" w:rsidRDefault="00D03D9C" w:rsidP="000C45FF">
      <w:r>
        <w:separator/>
      </w:r>
    </w:p>
  </w:footnote>
  <w:footnote w:type="continuationSeparator" w:id="0">
    <w:p w14:paraId="2B384A62" w14:textId="77777777" w:rsidR="00D03D9C" w:rsidRDefault="00D03D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EFD4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033A62B2" wp14:editId="71E8F17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5B6"/>
    <w:multiLevelType w:val="multilevel"/>
    <w:tmpl w:val="A2A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46734"/>
    <w:multiLevelType w:val="multilevel"/>
    <w:tmpl w:val="1EE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33DC1"/>
    <w:multiLevelType w:val="multilevel"/>
    <w:tmpl w:val="B7EA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71506"/>
    <w:multiLevelType w:val="multilevel"/>
    <w:tmpl w:val="51C6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B1C07"/>
    <w:multiLevelType w:val="multilevel"/>
    <w:tmpl w:val="EC6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D072F"/>
    <w:multiLevelType w:val="multilevel"/>
    <w:tmpl w:val="A956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160FB"/>
    <w:multiLevelType w:val="hybridMultilevel"/>
    <w:tmpl w:val="73808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581709">
    <w:abstractNumId w:val="4"/>
  </w:num>
  <w:num w:numId="2" w16cid:durableId="61219384">
    <w:abstractNumId w:val="1"/>
  </w:num>
  <w:num w:numId="3" w16cid:durableId="468011462">
    <w:abstractNumId w:val="6"/>
  </w:num>
  <w:num w:numId="4" w16cid:durableId="965506942">
    <w:abstractNumId w:val="5"/>
  </w:num>
  <w:num w:numId="5" w16cid:durableId="1912424874">
    <w:abstractNumId w:val="2"/>
  </w:num>
  <w:num w:numId="6" w16cid:durableId="1299530395">
    <w:abstractNumId w:val="3"/>
  </w:num>
  <w:num w:numId="7" w16cid:durableId="26400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BC"/>
    <w:rsid w:val="00036450"/>
    <w:rsid w:val="000C45FF"/>
    <w:rsid w:val="000E3FD1"/>
    <w:rsid w:val="00112054"/>
    <w:rsid w:val="001525E1"/>
    <w:rsid w:val="00180329"/>
    <w:rsid w:val="00180FB6"/>
    <w:rsid w:val="0019001F"/>
    <w:rsid w:val="001A74A5"/>
    <w:rsid w:val="001B2ABD"/>
    <w:rsid w:val="001E0391"/>
    <w:rsid w:val="001E1759"/>
    <w:rsid w:val="001F1ECC"/>
    <w:rsid w:val="002400EB"/>
    <w:rsid w:val="00256CF7"/>
    <w:rsid w:val="0030481B"/>
    <w:rsid w:val="0037121F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867A0"/>
    <w:rsid w:val="007927F5"/>
    <w:rsid w:val="00802CA0"/>
    <w:rsid w:val="008311AF"/>
    <w:rsid w:val="009742BE"/>
    <w:rsid w:val="009A016A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D7668"/>
    <w:rsid w:val="00D03D9C"/>
    <w:rsid w:val="00D2522B"/>
    <w:rsid w:val="00D5459D"/>
    <w:rsid w:val="00DA230E"/>
    <w:rsid w:val="00DD172A"/>
    <w:rsid w:val="00E25A26"/>
    <w:rsid w:val="00E4381A"/>
    <w:rsid w:val="00E55D74"/>
    <w:rsid w:val="00F60274"/>
    <w:rsid w:val="00F747BC"/>
    <w:rsid w:val="00F77FB9"/>
    <w:rsid w:val="00FB068F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3D63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F747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A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ri\AppData\Local\Microsoft\Office\16.0\DTS\en-GB%7b0F723E42-2419-4FFF-BC44-9FB63E24A470%7d\%7b08B6C6FE-B55C-4498-9A61-BF16FC2AFD8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B28048E5A442B6813A713A4D42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A9E57-84D9-4FFA-BABC-FBC2B8300994}"/>
      </w:docPartPr>
      <w:docPartBody>
        <w:p w:rsidR="00000000" w:rsidRDefault="00000000">
          <w:pPr>
            <w:pStyle w:val="D8B28048E5A442B6813A713A4D4226ED"/>
          </w:pPr>
          <w:r w:rsidRPr="00DA230E">
            <w:rPr>
              <w:lang w:bidi="en-GB"/>
            </w:rPr>
            <w:t>CONTACT</w:t>
          </w:r>
        </w:p>
      </w:docPartBody>
    </w:docPart>
    <w:docPart>
      <w:docPartPr>
        <w:name w:val="AB37346BC16C49E7B677BF4FBADE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CA72-00DA-4DD0-B829-36C4B0E996CB}"/>
      </w:docPartPr>
      <w:docPartBody>
        <w:p w:rsidR="00000000" w:rsidRDefault="00000000">
          <w:pPr>
            <w:pStyle w:val="AB37346BC16C49E7B677BF4FBADE303C"/>
          </w:pPr>
          <w:r w:rsidRPr="00DA230E">
            <w:rPr>
              <w:lang w:bidi="en-GB"/>
            </w:rPr>
            <w:t>PHONE NUMBER:</w:t>
          </w:r>
        </w:p>
      </w:docPartBody>
    </w:docPart>
    <w:docPart>
      <w:docPartPr>
        <w:name w:val="80DEEAE40976425283F4CB0CBE65F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2A7DC-E733-4972-B625-9C8309942646}"/>
      </w:docPartPr>
      <w:docPartBody>
        <w:p w:rsidR="00000000" w:rsidRDefault="00000000">
          <w:pPr>
            <w:pStyle w:val="80DEEAE40976425283F4CB0CBE65F039"/>
          </w:pPr>
          <w:r w:rsidRPr="00DA230E">
            <w:rPr>
              <w:lang w:bidi="en-GB"/>
            </w:rPr>
            <w:t>WEBSITE:</w:t>
          </w:r>
        </w:p>
      </w:docPartBody>
    </w:docPart>
    <w:docPart>
      <w:docPartPr>
        <w:name w:val="EC4F5315692F43A582EA70A0DA90E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D1774-FF88-4CBA-B319-48A45F91962E}"/>
      </w:docPartPr>
      <w:docPartBody>
        <w:p w:rsidR="00000000" w:rsidRDefault="00000000">
          <w:pPr>
            <w:pStyle w:val="EC4F5315692F43A582EA70A0DA90E30E"/>
          </w:pPr>
          <w:r w:rsidRPr="00DA230E">
            <w:rPr>
              <w:lang w:bidi="en-GB"/>
            </w:rPr>
            <w:t>EMAIL ADDRESS: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35"/>
    <w:rsid w:val="000C089F"/>
    <w:rsid w:val="00A3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EB6505EE4E4DCBB46E32F4ED3CFB43">
    <w:name w:val="62EB6505EE4E4DCBB46E32F4ED3CFB43"/>
  </w:style>
  <w:style w:type="paragraph" w:customStyle="1" w:styleId="C574E3242FA1484787014BE0F1CB5A9D">
    <w:name w:val="C574E3242FA1484787014BE0F1CB5A9D"/>
  </w:style>
  <w:style w:type="paragraph" w:customStyle="1" w:styleId="D5B1B8A0BAE940A4AAE709C8480FE2A5">
    <w:name w:val="D5B1B8A0BAE940A4AAE709C8480FE2A5"/>
  </w:style>
  <w:style w:type="paragraph" w:customStyle="1" w:styleId="7BB56A175CD24CE4ABDBD3EDF108A6D1">
    <w:name w:val="7BB56A175CD24CE4ABDBD3EDF108A6D1"/>
  </w:style>
  <w:style w:type="paragraph" w:customStyle="1" w:styleId="D8B28048E5A442B6813A713A4D4226ED">
    <w:name w:val="D8B28048E5A442B6813A713A4D4226ED"/>
  </w:style>
  <w:style w:type="paragraph" w:customStyle="1" w:styleId="AB37346BC16C49E7B677BF4FBADE303C">
    <w:name w:val="AB37346BC16C49E7B677BF4FBADE303C"/>
  </w:style>
  <w:style w:type="paragraph" w:customStyle="1" w:styleId="86D248C914F64061820C73202E1038BE">
    <w:name w:val="86D248C914F64061820C73202E1038BE"/>
  </w:style>
  <w:style w:type="paragraph" w:customStyle="1" w:styleId="80DEEAE40976425283F4CB0CBE65F039">
    <w:name w:val="80DEEAE40976425283F4CB0CBE65F039"/>
  </w:style>
  <w:style w:type="paragraph" w:customStyle="1" w:styleId="A3E56E3CFC864D0A94F0D6212D18C7B4">
    <w:name w:val="A3E56E3CFC864D0A94F0D6212D18C7B4"/>
  </w:style>
  <w:style w:type="paragraph" w:customStyle="1" w:styleId="EC4F5315692F43A582EA70A0DA90E30E">
    <w:name w:val="EC4F5315692F43A582EA70A0DA90E30E"/>
  </w:style>
  <w:style w:type="character" w:styleId="Hyperlink">
    <w:name w:val="Hyperlink"/>
    <w:basedOn w:val="DefaultParagraphFont"/>
    <w:uiPriority w:val="99"/>
    <w:unhideWhenUsed/>
    <w:rPr>
      <w:color w:val="E97132" w:themeColor="accent2"/>
      <w:u w:val="single"/>
    </w:rPr>
  </w:style>
  <w:style w:type="paragraph" w:customStyle="1" w:styleId="63791C3BA9B74295979645B9F0AC2474">
    <w:name w:val="63791C3BA9B74295979645B9F0AC2474"/>
  </w:style>
  <w:style w:type="paragraph" w:customStyle="1" w:styleId="9C8C4448769142B0A44ACB04486E2D70">
    <w:name w:val="9C8C4448769142B0A44ACB04486E2D70"/>
  </w:style>
  <w:style w:type="paragraph" w:customStyle="1" w:styleId="AF3D842C09F6466ABA0B07C5B26DF01E">
    <w:name w:val="AF3D842C09F6466ABA0B07C5B26DF01E"/>
  </w:style>
  <w:style w:type="paragraph" w:customStyle="1" w:styleId="64CD7AFE99A144919553C29AB21C6240">
    <w:name w:val="64CD7AFE99A144919553C29AB21C6240"/>
  </w:style>
  <w:style w:type="paragraph" w:customStyle="1" w:styleId="8E9B8B528E084A5C947344012CA9ABB9">
    <w:name w:val="8E9B8B528E084A5C947344012CA9ABB9"/>
  </w:style>
  <w:style w:type="paragraph" w:customStyle="1" w:styleId="3D1C30F5C0DC4A70B2F5A1956111EF23">
    <w:name w:val="3D1C30F5C0DC4A70B2F5A1956111EF23"/>
  </w:style>
  <w:style w:type="paragraph" w:customStyle="1" w:styleId="4C486DFB1BC547EBBAE7CB449B8B7DBC">
    <w:name w:val="4C486DFB1BC547EBBAE7CB449B8B7DBC"/>
  </w:style>
  <w:style w:type="paragraph" w:customStyle="1" w:styleId="6D6A3E3D929144CD940E88A1425AD664">
    <w:name w:val="6D6A3E3D929144CD940E88A1425AD664"/>
  </w:style>
  <w:style w:type="paragraph" w:customStyle="1" w:styleId="63B7A5BFF6064041B9D6D622E7BE910F">
    <w:name w:val="63B7A5BFF6064041B9D6D622E7BE910F"/>
  </w:style>
  <w:style w:type="paragraph" w:customStyle="1" w:styleId="2982FCDD5BED485E9BCED2F8B03D97B5">
    <w:name w:val="2982FCDD5BED485E9BCED2F8B03D97B5"/>
  </w:style>
  <w:style w:type="paragraph" w:customStyle="1" w:styleId="5AA1505536604230BCC65517C641D816">
    <w:name w:val="5AA1505536604230BCC65517C641D816"/>
  </w:style>
  <w:style w:type="paragraph" w:customStyle="1" w:styleId="655AEEBBF47D4E82B4177E4EF976DF9A">
    <w:name w:val="655AEEBBF47D4E82B4177E4EF976DF9A"/>
  </w:style>
  <w:style w:type="paragraph" w:customStyle="1" w:styleId="5BD78A80F73E419CA86F18077CE2FB96">
    <w:name w:val="5BD78A80F73E419CA86F18077CE2FB96"/>
  </w:style>
  <w:style w:type="paragraph" w:customStyle="1" w:styleId="50CEFCA552CA4886981E7CEE11681FDF">
    <w:name w:val="50CEFCA552CA4886981E7CEE11681FDF"/>
  </w:style>
  <w:style w:type="paragraph" w:customStyle="1" w:styleId="E1300C5E08EC49A992F279F0E64B40BD">
    <w:name w:val="E1300C5E08EC49A992F279F0E64B40BD"/>
  </w:style>
  <w:style w:type="paragraph" w:customStyle="1" w:styleId="A6FE94E1952B4C1BB3F1BB3964BFB3D4">
    <w:name w:val="A6FE94E1952B4C1BB3F1BB3964BFB3D4"/>
  </w:style>
  <w:style w:type="paragraph" w:customStyle="1" w:styleId="6CCE7476BEE144109F67F0DEC29A632D">
    <w:name w:val="6CCE7476BEE144109F67F0DEC29A632D"/>
  </w:style>
  <w:style w:type="paragraph" w:customStyle="1" w:styleId="2E0FF029128849CEACFFB46FF18374C6">
    <w:name w:val="2E0FF029128849CEACFFB46FF18374C6"/>
  </w:style>
  <w:style w:type="paragraph" w:customStyle="1" w:styleId="86E66A9B1ED0444ABBC66C01F5089987">
    <w:name w:val="86E66A9B1ED0444ABBC66C01F5089987"/>
  </w:style>
  <w:style w:type="paragraph" w:customStyle="1" w:styleId="7F717E9CC9BA4BFDB9E127C1CCEFABF2">
    <w:name w:val="7F717E9CC9BA4BFDB9E127C1CCEFABF2"/>
  </w:style>
  <w:style w:type="paragraph" w:customStyle="1" w:styleId="BB1F7929C393452F88792398232957FD">
    <w:name w:val="BB1F7929C393452F88792398232957FD"/>
  </w:style>
  <w:style w:type="paragraph" w:customStyle="1" w:styleId="9CFA1586EA0740C799B03CF4A20129E5">
    <w:name w:val="9CFA1586EA0740C799B03CF4A20129E5"/>
  </w:style>
  <w:style w:type="paragraph" w:customStyle="1" w:styleId="4FE05EC47EFA4A68886CF31BD22D9D03">
    <w:name w:val="4FE05EC47EFA4A68886CF31BD22D9D03"/>
  </w:style>
  <w:style w:type="paragraph" w:customStyle="1" w:styleId="08382FC261B34CD4BB3C8BC47D3DECF4">
    <w:name w:val="08382FC261B34CD4BB3C8BC47D3DECF4"/>
  </w:style>
  <w:style w:type="paragraph" w:customStyle="1" w:styleId="643CF98B295E4814A91B27A50BB96A28">
    <w:name w:val="643CF98B295E4814A91B27A50BB96A28"/>
  </w:style>
  <w:style w:type="paragraph" w:customStyle="1" w:styleId="0E13F034668A4D148372AC5A34EA1EA4">
    <w:name w:val="0E13F034668A4D148372AC5A34EA1EA4"/>
  </w:style>
  <w:style w:type="paragraph" w:customStyle="1" w:styleId="F74F2F53043F4AFD92FCAE0AD3CC6F16">
    <w:name w:val="F74F2F53043F4AFD92FCAE0AD3CC6F16"/>
  </w:style>
  <w:style w:type="paragraph" w:customStyle="1" w:styleId="7CDECCF5578B43C1984345F3894E4888">
    <w:name w:val="7CDECCF5578B43C1984345F3894E4888"/>
  </w:style>
  <w:style w:type="paragraph" w:customStyle="1" w:styleId="CEC9FE6643D644CEB3E142B5323B78EC">
    <w:name w:val="CEC9FE6643D644CEB3E142B5323B78EC"/>
  </w:style>
  <w:style w:type="paragraph" w:customStyle="1" w:styleId="2D15819F1366448C90113EB12A7ADDB5">
    <w:name w:val="2D15819F1366448C90113EB12A7ADDB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F9F8BB2E709D4919BF20AC78CE70232D">
    <w:name w:val="F9F8BB2E709D4919BF20AC78CE70232D"/>
  </w:style>
  <w:style w:type="paragraph" w:customStyle="1" w:styleId="623B6CC723BE4B34B95CA57DEA92407B">
    <w:name w:val="623B6CC723BE4B34B95CA57DEA92407B"/>
    <w:rsid w:val="00A37735"/>
  </w:style>
  <w:style w:type="paragraph" w:customStyle="1" w:styleId="10F16328D1464A7A95293D3B424531A3">
    <w:name w:val="10F16328D1464A7A95293D3B424531A3"/>
    <w:rsid w:val="00A37735"/>
  </w:style>
  <w:style w:type="paragraph" w:customStyle="1" w:styleId="FEDA4C1237C04BA4AE9402F12F96B89D">
    <w:name w:val="FEDA4C1237C04BA4AE9402F12F96B89D"/>
    <w:rsid w:val="00A37735"/>
  </w:style>
  <w:style w:type="paragraph" w:customStyle="1" w:styleId="B59A45BF4E734E80A416AFC4C4CA2FD3">
    <w:name w:val="B59A45BF4E734E80A416AFC4C4CA2FD3"/>
    <w:rsid w:val="00A37735"/>
  </w:style>
  <w:style w:type="paragraph" w:customStyle="1" w:styleId="54C00509FE3D4C9089CD0D20909E63AE">
    <w:name w:val="54C00509FE3D4C9089CD0D20909E63AE"/>
    <w:rsid w:val="00A37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Median">
    <a:dk1>
      <a:sysClr val="windowText" lastClr="000000"/>
    </a:dk1>
    <a:lt1>
      <a:sysClr val="window" lastClr="FFFFFF"/>
    </a:lt1>
    <a:dk2>
      <a:srgbClr val="775F55"/>
    </a:dk2>
    <a:lt2>
      <a:srgbClr val="EBDDC3"/>
    </a:lt2>
    <a:accent1>
      <a:srgbClr val="94B6D2"/>
    </a:accent1>
    <a:accent2>
      <a:srgbClr val="DD8047"/>
    </a:accent2>
    <a:accent3>
      <a:srgbClr val="A5AB81"/>
    </a:accent3>
    <a:accent4>
      <a:srgbClr val="D8B25C"/>
    </a:accent4>
    <a:accent5>
      <a:srgbClr val="7BA79D"/>
    </a:accent5>
    <a:accent6>
      <a:srgbClr val="968C8C"/>
    </a:accent6>
    <a:hlink>
      <a:srgbClr val="F7B615"/>
    </a:hlink>
    <a:folHlink>
      <a:srgbClr val="704404"/>
    </a:folHlink>
  </a:clrScheme>
  <a:fontScheme name="Century Gothic">
    <a:majorFont>
      <a:latin typeface="Century Gothic" panose="020F0302020204030204"/>
      <a:ea typeface=""/>
      <a:cs typeface=""/>
      <a:font script="Jpan" typeface="メイリオ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entury Gothic" panose="020F0302020204030204"/>
      <a:ea typeface=""/>
      <a:cs typeface=""/>
      <a:font script="Jpan" typeface="メイリオ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{08B6C6FE-B55C-4498-9A61-BF16FC2AFD8D}tf00546271_win32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2024-03-10T16:18:00Z</dcterms:created>
  <dcterms:modified xsi:type="dcterms:W3CDTF">2024-03-11T18:59:00Z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