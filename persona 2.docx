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Layout w:type="fixed"/>
        <w:tblCellMar>
          <w:left w:w="115" w:type="dxa"/>
          <w:right w:w="115" w:type="dxa"/>
        </w:tblCellMar>
        <w:tblLook w:val="04A0" w:firstRow="1" w:lastRow="0" w:firstColumn="1" w:lastColumn="0" w:noHBand="0" w:noVBand="1"/>
      </w:tblPr>
      <w:tblGrid>
        <w:gridCol w:w="3600"/>
        <w:gridCol w:w="250"/>
        <w:gridCol w:w="6640"/>
      </w:tblGrid>
      <w:tr w:rsidR="001B2ABD" w:rsidRPr="00DA230E" w14:paraId="5A81E7D2" w14:textId="77777777" w:rsidTr="00225CCA">
        <w:trPr>
          <w:trHeight w:val="4410"/>
        </w:trPr>
        <w:tc>
          <w:tcPr>
            <w:tcW w:w="3600" w:type="dxa"/>
            <w:vAlign w:val="bottom"/>
          </w:tcPr>
          <w:p w14:paraId="6505B2A0" w14:textId="77777777" w:rsidR="001B2ABD" w:rsidRPr="00DA230E" w:rsidRDefault="001B2ABD" w:rsidP="001B2ABD">
            <w:pPr>
              <w:tabs>
                <w:tab w:val="left" w:pos="990"/>
              </w:tabs>
              <w:jc w:val="center"/>
              <w:rPr>
                <w:lang w:val="en-GB"/>
              </w:rPr>
            </w:pPr>
            <w:r w:rsidRPr="00DA230E">
              <w:rPr>
                <w:noProof/>
                <w:lang w:val="en-GB" w:bidi="en-GB"/>
              </w:rPr>
              <mc:AlternateContent>
                <mc:Choice Requires="wps">
                  <w:drawing>
                    <wp:inline distT="0" distB="0" distL="0" distR="0" wp14:anchorId="5971C59E" wp14:editId="0B23B238">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print">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CD492" w14:textId="77777777" w:rsidR="001E0251" w:rsidRDefault="001E0251" w:rsidP="001E0251">
                                  <w:pPr>
                                    <w:jc w:val="center"/>
                                  </w:pPr>
                                </w:p>
                                <w:p w14:paraId="7B34A102" w14:textId="77777777" w:rsidR="001E0251" w:rsidRDefault="001E0251" w:rsidP="001E0251">
                                  <w:pPr>
                                    <w:jc w:val="center"/>
                                  </w:pPr>
                                </w:p>
                                <w:p w14:paraId="1EC17E1B" w14:textId="77777777" w:rsidR="001E0251" w:rsidRDefault="001E0251" w:rsidP="001E0251">
                                  <w:pPr>
                                    <w:jc w:val="center"/>
                                  </w:pPr>
                                </w:p>
                                <w:p w14:paraId="71E00C01" w14:textId="77777777" w:rsidR="001E0251" w:rsidRDefault="001E0251" w:rsidP="001E0251">
                                  <w:pPr>
                                    <w:jc w:val="center"/>
                                  </w:pPr>
                                </w:p>
                                <w:p w14:paraId="2519D941" w14:textId="77777777" w:rsidR="001E0251" w:rsidRDefault="001E0251" w:rsidP="001E0251">
                                  <w:pPr>
                                    <w:jc w:val="center"/>
                                  </w:pPr>
                                </w:p>
                                <w:p w14:paraId="65DF421E" w14:textId="77777777" w:rsidR="001E0251" w:rsidRDefault="001E0251" w:rsidP="001E0251">
                                  <w:pPr>
                                    <w:jc w:val="center"/>
                                  </w:pPr>
                                </w:p>
                                <w:p w14:paraId="1602FADD" w14:textId="77777777" w:rsidR="001E0251" w:rsidRDefault="001E0251" w:rsidP="001E0251">
                                  <w:pPr>
                                    <w:jc w:val="center"/>
                                  </w:pPr>
                                </w:p>
                                <w:p w14:paraId="4A1631FE" w14:textId="77777777" w:rsidR="001E0251" w:rsidRDefault="001E0251" w:rsidP="001E0251">
                                  <w:pPr>
                                    <w:jc w:val="center"/>
                                  </w:pPr>
                                </w:p>
                                <w:p w14:paraId="28755EBE" w14:textId="77777777" w:rsidR="001E0251" w:rsidRDefault="001E0251" w:rsidP="001E0251">
                                  <w:pPr>
                                    <w:jc w:val="center"/>
                                  </w:pPr>
                                </w:p>
                                <w:p w14:paraId="25B6214F" w14:textId="77777777" w:rsidR="001E0251" w:rsidRDefault="001E0251" w:rsidP="001E0251">
                                  <w:pPr>
                                    <w:jc w:val="center"/>
                                  </w:pPr>
                                </w:p>
                                <w:p w14:paraId="4915D82D" w14:textId="77777777" w:rsidR="001E0251" w:rsidRDefault="001E0251" w:rsidP="001E0251">
                                  <w:pPr>
                                    <w:jc w:val="center"/>
                                  </w:pPr>
                                </w:p>
                                <w:p w14:paraId="0238EBF2" w14:textId="77777777" w:rsidR="001E0251" w:rsidRDefault="001E0251" w:rsidP="001E0251">
                                  <w:pPr>
                                    <w:jc w:val="center"/>
                                  </w:pPr>
                                </w:p>
                                <w:p w14:paraId="5785E59C" w14:textId="77777777" w:rsidR="001E0251" w:rsidRDefault="001E0251" w:rsidP="001E0251">
                                  <w:pPr>
                                    <w:jc w:val="center"/>
                                  </w:pPr>
                                </w:p>
                                <w:p w14:paraId="44457BB4" w14:textId="77777777" w:rsidR="001E0251" w:rsidRDefault="001E0251" w:rsidP="001E0251">
                                  <w:pPr>
                                    <w:jc w:val="center"/>
                                  </w:pPr>
                                </w:p>
                                <w:p w14:paraId="0C41CE5C" w14:textId="77777777" w:rsidR="001E0251" w:rsidRDefault="001E0251" w:rsidP="001E0251">
                                  <w:pPr>
                                    <w:jc w:val="center"/>
                                  </w:pPr>
                                </w:p>
                                <w:p w14:paraId="4AE29D1D" w14:textId="77777777" w:rsidR="001E0251" w:rsidRDefault="001E0251" w:rsidP="001E0251">
                                  <w:pPr>
                                    <w:jc w:val="center"/>
                                  </w:pPr>
                                </w:p>
                                <w:p w14:paraId="386C1CC4" w14:textId="77777777" w:rsidR="001E0251" w:rsidRDefault="001E0251" w:rsidP="001E0251">
                                  <w:pPr>
                                    <w:jc w:val="center"/>
                                  </w:pPr>
                                </w:p>
                                <w:p w14:paraId="3F0D2CCF" w14:textId="77777777" w:rsidR="001E0251" w:rsidRDefault="001E0251" w:rsidP="001E0251">
                                  <w:pPr>
                                    <w:jc w:val="center"/>
                                  </w:pPr>
                                </w:p>
                                <w:p w14:paraId="089EC655" w14:textId="77777777" w:rsidR="001E0251" w:rsidRDefault="001E0251" w:rsidP="001E0251">
                                  <w:pPr>
                                    <w:jc w:val="center"/>
                                  </w:pPr>
                                </w:p>
                                <w:p w14:paraId="6E57372E" w14:textId="77777777" w:rsidR="001E0251" w:rsidRDefault="001E0251" w:rsidP="001E0251">
                                  <w:pPr>
                                    <w:jc w:val="center"/>
                                  </w:pPr>
                                </w:p>
                                <w:p w14:paraId="72293ED7" w14:textId="77777777" w:rsidR="001E0251" w:rsidRDefault="001E0251" w:rsidP="001E0251">
                                  <w:pPr>
                                    <w:jc w:val="center"/>
                                  </w:pPr>
                                </w:p>
                                <w:p w14:paraId="080C0DBA" w14:textId="77777777" w:rsidR="001E0251" w:rsidRDefault="001E0251" w:rsidP="001E0251">
                                  <w:pPr>
                                    <w:jc w:val="center"/>
                                  </w:pPr>
                                </w:p>
                                <w:p w14:paraId="6B453C28" w14:textId="77777777" w:rsidR="001E0251" w:rsidRDefault="001E0251" w:rsidP="001E0251">
                                  <w:pPr>
                                    <w:jc w:val="center"/>
                                  </w:pPr>
                                </w:p>
                                <w:p w14:paraId="58AB76AC" w14:textId="77777777" w:rsidR="001E0251" w:rsidRDefault="001E0251" w:rsidP="001E0251">
                                  <w:pPr>
                                    <w:jc w:val="center"/>
                                  </w:pPr>
                                </w:p>
                                <w:p w14:paraId="75148B80" w14:textId="77777777" w:rsidR="001E0251" w:rsidRDefault="001E0251" w:rsidP="001E0251">
                                  <w:pPr>
                                    <w:jc w:val="center"/>
                                  </w:pPr>
                                </w:p>
                                <w:p w14:paraId="065627A2" w14:textId="77777777" w:rsidR="001E0251" w:rsidRDefault="001E0251" w:rsidP="001E0251">
                                  <w:pPr>
                                    <w:jc w:val="center"/>
                                  </w:pPr>
                                </w:p>
                                <w:p w14:paraId="1F5F185B" w14:textId="77777777" w:rsidR="001E0251" w:rsidRDefault="001E0251" w:rsidP="001E0251">
                                  <w:pPr>
                                    <w:jc w:val="center"/>
                                  </w:pPr>
                                </w:p>
                                <w:p w14:paraId="1FE31560" w14:textId="77777777" w:rsidR="001E0251" w:rsidRDefault="001E0251" w:rsidP="001E0251">
                                  <w:pPr>
                                    <w:jc w:val="center"/>
                                  </w:pPr>
                                </w:p>
                                <w:p w14:paraId="585A3751" w14:textId="77777777" w:rsidR="001E0251" w:rsidRDefault="001E0251" w:rsidP="001E0251">
                                  <w:pPr>
                                    <w:jc w:val="center"/>
                                  </w:pPr>
                                </w:p>
                                <w:p w14:paraId="2D8D5ED4" w14:textId="77777777" w:rsidR="001E0251" w:rsidRDefault="001E0251" w:rsidP="001E0251">
                                  <w:pPr>
                                    <w:jc w:val="center"/>
                                  </w:pPr>
                                </w:p>
                                <w:p w14:paraId="5ED9F01E" w14:textId="77777777" w:rsidR="001E0251" w:rsidRDefault="001E0251" w:rsidP="001E0251">
                                  <w:pPr>
                                    <w:jc w:val="center"/>
                                  </w:pPr>
                                </w:p>
                                <w:p w14:paraId="73496707" w14:textId="77777777" w:rsidR="001E0251" w:rsidRDefault="001E0251" w:rsidP="001E0251">
                                  <w:pPr>
                                    <w:jc w:val="center"/>
                                  </w:pPr>
                                </w:p>
                                <w:p w14:paraId="115467C2" w14:textId="77777777" w:rsidR="001E0251" w:rsidRDefault="001E0251" w:rsidP="001E0251">
                                  <w:pPr>
                                    <w:jc w:val="center"/>
                                  </w:pPr>
                                </w:p>
                                <w:p w14:paraId="7241E2EC" w14:textId="77777777" w:rsidR="001E0251" w:rsidRDefault="001E0251" w:rsidP="001E0251">
                                  <w:pPr>
                                    <w:jc w:val="center"/>
                                  </w:pPr>
                                </w:p>
                                <w:p w14:paraId="1C95F871" w14:textId="77777777" w:rsidR="001E0251" w:rsidRDefault="001E0251" w:rsidP="001E0251">
                                  <w:pPr>
                                    <w:jc w:val="center"/>
                                  </w:pPr>
                                </w:p>
                                <w:p w14:paraId="11494ADC" w14:textId="77777777" w:rsidR="001E0251" w:rsidRDefault="001E0251" w:rsidP="001E0251">
                                  <w:pPr>
                                    <w:jc w:val="center"/>
                                  </w:pPr>
                                </w:p>
                                <w:p w14:paraId="25C0F98C" w14:textId="77777777" w:rsidR="001E0251" w:rsidRDefault="001E0251" w:rsidP="001E0251">
                                  <w:pPr>
                                    <w:jc w:val="center"/>
                                  </w:pPr>
                                </w:p>
                                <w:p w14:paraId="5E3C9577" w14:textId="77777777" w:rsidR="001E0251" w:rsidRDefault="001E0251" w:rsidP="001E0251">
                                  <w:pPr>
                                    <w:jc w:val="center"/>
                                  </w:pPr>
                                </w:p>
                                <w:p w14:paraId="6A27E183" w14:textId="77777777" w:rsidR="001E0251" w:rsidRDefault="001E0251" w:rsidP="001E0251">
                                  <w:pPr>
                                    <w:jc w:val="center"/>
                                  </w:pPr>
                                </w:p>
                                <w:p w14:paraId="76A62B6F" w14:textId="77777777" w:rsidR="001E0251" w:rsidRDefault="001E0251" w:rsidP="001E0251">
                                  <w:pPr>
                                    <w:jc w:val="center"/>
                                  </w:pPr>
                                </w:p>
                                <w:p w14:paraId="44224112" w14:textId="77777777" w:rsidR="001E0251" w:rsidRDefault="001E0251" w:rsidP="001E0251">
                                  <w:pPr>
                                    <w:jc w:val="center"/>
                                  </w:pPr>
                                </w:p>
                                <w:p w14:paraId="039400A2" w14:textId="77777777" w:rsidR="001E0251" w:rsidRDefault="001E0251" w:rsidP="001E0251">
                                  <w:pPr>
                                    <w:jc w:val="center"/>
                                  </w:pPr>
                                </w:p>
                                <w:p w14:paraId="08CF6F12" w14:textId="77777777" w:rsidR="001E0251" w:rsidRDefault="001E0251" w:rsidP="001E0251">
                                  <w:pPr>
                                    <w:jc w:val="center"/>
                                  </w:pPr>
                                </w:p>
                                <w:p w14:paraId="182AB0AE" w14:textId="77777777" w:rsidR="001E0251" w:rsidRDefault="001E0251" w:rsidP="001E0251">
                                  <w:pPr>
                                    <w:jc w:val="center"/>
                                  </w:pPr>
                                </w:p>
                                <w:p w14:paraId="0B53DEBA" w14:textId="77777777" w:rsidR="001E0251" w:rsidRDefault="001E0251" w:rsidP="001E0251">
                                  <w:pPr>
                                    <w:jc w:val="center"/>
                                  </w:pPr>
                                </w:p>
                                <w:p w14:paraId="7290B9AE" w14:textId="77777777" w:rsidR="001E0251" w:rsidRDefault="001E0251" w:rsidP="001E0251">
                                  <w:pPr>
                                    <w:jc w:val="center"/>
                                  </w:pPr>
                                </w:p>
                                <w:p w14:paraId="17F520A8" w14:textId="77777777" w:rsidR="001E0251" w:rsidRDefault="001E0251" w:rsidP="001E0251">
                                  <w:pPr>
                                    <w:jc w:val="center"/>
                                  </w:pPr>
                                </w:p>
                                <w:p w14:paraId="3E3338AB" w14:textId="77777777" w:rsidR="001E0251" w:rsidRDefault="001E0251" w:rsidP="001E0251">
                                  <w:pPr>
                                    <w:jc w:val="center"/>
                                  </w:pPr>
                                </w:p>
                                <w:p w14:paraId="1B54CBB1" w14:textId="77777777" w:rsidR="001E0251" w:rsidRDefault="001E0251" w:rsidP="001E0251">
                                  <w:pPr>
                                    <w:jc w:val="center"/>
                                  </w:pPr>
                                </w:p>
                                <w:p w14:paraId="4F3E9CDF" w14:textId="77777777" w:rsidR="001E0251" w:rsidRDefault="001E0251" w:rsidP="001E0251">
                                  <w:pPr>
                                    <w:jc w:val="center"/>
                                  </w:pPr>
                                </w:p>
                                <w:p w14:paraId="2CEA5E12" w14:textId="77777777" w:rsidR="001E0251" w:rsidRDefault="001E0251" w:rsidP="001E0251">
                                  <w:pPr>
                                    <w:jc w:val="center"/>
                                  </w:pPr>
                                </w:p>
                                <w:p w14:paraId="27C894E4" w14:textId="77777777" w:rsidR="001E0251" w:rsidRDefault="001E0251" w:rsidP="001E0251">
                                  <w:pPr>
                                    <w:jc w:val="center"/>
                                  </w:pPr>
                                </w:p>
                                <w:p w14:paraId="32AA4445" w14:textId="77777777" w:rsidR="001E0251" w:rsidRDefault="001E0251" w:rsidP="001E0251">
                                  <w:pPr>
                                    <w:jc w:val="center"/>
                                  </w:pPr>
                                </w:p>
                                <w:p w14:paraId="19D65E85" w14:textId="77777777" w:rsidR="001E0251" w:rsidRDefault="001E0251" w:rsidP="001E0251">
                                  <w:pPr>
                                    <w:jc w:val="center"/>
                                  </w:pPr>
                                </w:p>
                                <w:p w14:paraId="7D0623E3" w14:textId="77777777" w:rsidR="001E0251" w:rsidRDefault="001E0251" w:rsidP="001E0251">
                                  <w:pPr>
                                    <w:jc w:val="center"/>
                                  </w:pPr>
                                </w:p>
                                <w:p w14:paraId="45CBB1A9" w14:textId="77777777" w:rsidR="001E0251" w:rsidRDefault="001E0251" w:rsidP="001E0251">
                                  <w:pPr>
                                    <w:jc w:val="center"/>
                                  </w:pPr>
                                </w:p>
                                <w:p w14:paraId="62AA0588" w14:textId="77777777" w:rsidR="001E0251" w:rsidRDefault="001E0251" w:rsidP="001E0251">
                                  <w:pPr>
                                    <w:jc w:val="center"/>
                                  </w:pPr>
                                </w:p>
                                <w:p w14:paraId="219D2A92" w14:textId="77777777" w:rsidR="001E0251" w:rsidRDefault="001E0251" w:rsidP="001E0251">
                                  <w:pPr>
                                    <w:jc w:val="center"/>
                                  </w:pPr>
                                </w:p>
                                <w:p w14:paraId="5FB0A257" w14:textId="77777777" w:rsidR="001E0251" w:rsidRDefault="001E0251" w:rsidP="001E0251">
                                  <w:pPr>
                                    <w:jc w:val="center"/>
                                  </w:pPr>
                                </w:p>
                                <w:p w14:paraId="36B39FB8" w14:textId="77777777" w:rsidR="001E0251" w:rsidRDefault="001E0251" w:rsidP="001E0251">
                                  <w:pPr>
                                    <w:jc w:val="center"/>
                                  </w:pPr>
                                </w:p>
                                <w:p w14:paraId="28352AAA" w14:textId="77777777" w:rsidR="001E0251" w:rsidRDefault="001E0251" w:rsidP="001E0251">
                                  <w:pPr>
                                    <w:jc w:val="center"/>
                                  </w:pPr>
                                </w:p>
                                <w:p w14:paraId="4C1CCE8D" w14:textId="77777777" w:rsidR="001E0251" w:rsidRDefault="001E0251" w:rsidP="001E0251">
                                  <w:pPr>
                                    <w:jc w:val="center"/>
                                  </w:pPr>
                                </w:p>
                                <w:p w14:paraId="3CEC8700" w14:textId="77777777" w:rsidR="001E0251" w:rsidRDefault="001E0251" w:rsidP="001E0251">
                                  <w:pPr>
                                    <w:jc w:val="center"/>
                                  </w:pPr>
                                </w:p>
                                <w:p w14:paraId="02893F26" w14:textId="77777777" w:rsidR="001E0251" w:rsidRDefault="001E0251" w:rsidP="001E0251">
                                  <w:pPr>
                                    <w:jc w:val="center"/>
                                  </w:pPr>
                                </w:p>
                                <w:p w14:paraId="7C54D77C" w14:textId="77777777" w:rsidR="001E0251" w:rsidRDefault="001E0251" w:rsidP="001E0251">
                                  <w:pPr>
                                    <w:jc w:val="center"/>
                                  </w:pPr>
                                </w:p>
                                <w:p w14:paraId="4F89BE7B" w14:textId="77777777" w:rsidR="001E0251" w:rsidRDefault="001E0251" w:rsidP="001E0251">
                                  <w:pPr>
                                    <w:jc w:val="center"/>
                                  </w:pPr>
                                </w:p>
                                <w:p w14:paraId="04183423" w14:textId="77777777" w:rsidR="001E0251" w:rsidRDefault="001E0251" w:rsidP="001E0251">
                                  <w:pPr>
                                    <w:jc w:val="center"/>
                                  </w:pPr>
                                </w:p>
                                <w:p w14:paraId="7982C325" w14:textId="77777777" w:rsidR="001E0251" w:rsidRDefault="001E0251" w:rsidP="001E0251">
                                  <w:pPr>
                                    <w:jc w:val="center"/>
                                  </w:pPr>
                                </w:p>
                                <w:p w14:paraId="2003A73E" w14:textId="77777777" w:rsidR="001E0251" w:rsidRDefault="001E0251" w:rsidP="001E0251">
                                  <w:pPr>
                                    <w:jc w:val="center"/>
                                  </w:pPr>
                                </w:p>
                                <w:p w14:paraId="268AB848" w14:textId="77777777" w:rsidR="001E0251" w:rsidRDefault="001E0251" w:rsidP="001E0251">
                                  <w:pPr>
                                    <w:jc w:val="center"/>
                                  </w:pPr>
                                </w:p>
                                <w:p w14:paraId="68452840" w14:textId="77777777" w:rsidR="001E0251" w:rsidRDefault="001E0251" w:rsidP="001E0251">
                                  <w:pPr>
                                    <w:jc w:val="center"/>
                                  </w:pPr>
                                </w:p>
                                <w:p w14:paraId="0C2AD506" w14:textId="77777777" w:rsidR="001E0251" w:rsidRDefault="001E0251" w:rsidP="001E0251">
                                  <w:pPr>
                                    <w:jc w:val="center"/>
                                  </w:pPr>
                                </w:p>
                                <w:p w14:paraId="09B7C757" w14:textId="77777777" w:rsidR="001E0251" w:rsidRDefault="001E0251" w:rsidP="001E0251">
                                  <w:pPr>
                                    <w:jc w:val="center"/>
                                  </w:pPr>
                                </w:p>
                                <w:p w14:paraId="0C748D67" w14:textId="77777777" w:rsidR="001E0251" w:rsidRDefault="001E0251" w:rsidP="001E0251">
                                  <w:pPr>
                                    <w:jc w:val="center"/>
                                  </w:pPr>
                                </w:p>
                                <w:p w14:paraId="2651A5E9" w14:textId="77777777" w:rsidR="001E0251" w:rsidRDefault="001E0251" w:rsidP="001E0251">
                                  <w:pPr>
                                    <w:jc w:val="center"/>
                                  </w:pPr>
                                </w:p>
                                <w:p w14:paraId="086C3F85" w14:textId="77777777" w:rsidR="001E0251" w:rsidRDefault="001E0251" w:rsidP="001E0251">
                                  <w:pPr>
                                    <w:jc w:val="center"/>
                                  </w:pPr>
                                </w:p>
                                <w:p w14:paraId="550201B6" w14:textId="77777777" w:rsidR="001E0251" w:rsidRDefault="001E0251" w:rsidP="001E0251">
                                  <w:pPr>
                                    <w:jc w:val="center"/>
                                  </w:pPr>
                                </w:p>
                                <w:p w14:paraId="68B0F204" w14:textId="77777777" w:rsidR="001E0251" w:rsidRDefault="001E0251" w:rsidP="001E0251">
                                  <w:pPr>
                                    <w:jc w:val="center"/>
                                  </w:pPr>
                                </w:p>
                                <w:p w14:paraId="52CA0ABA" w14:textId="77777777" w:rsidR="001E0251" w:rsidRDefault="001E0251" w:rsidP="001E0251">
                                  <w:pPr>
                                    <w:jc w:val="center"/>
                                  </w:pPr>
                                </w:p>
                                <w:p w14:paraId="248F9AC0" w14:textId="77777777" w:rsidR="001E0251" w:rsidRDefault="001E0251" w:rsidP="001E0251">
                                  <w:pPr>
                                    <w:jc w:val="center"/>
                                  </w:pPr>
                                </w:p>
                                <w:p w14:paraId="421B0FE5" w14:textId="77777777" w:rsidR="001E0251" w:rsidRDefault="001E0251" w:rsidP="001E0251">
                                  <w:pPr>
                                    <w:jc w:val="center"/>
                                  </w:pPr>
                                </w:p>
                                <w:p w14:paraId="0ED5DFB8" w14:textId="77777777" w:rsidR="001E0251" w:rsidRDefault="001E0251" w:rsidP="001E0251">
                                  <w:pPr>
                                    <w:jc w:val="center"/>
                                  </w:pPr>
                                </w:p>
                                <w:p w14:paraId="5F79E2CA" w14:textId="77777777" w:rsidR="001E0251" w:rsidRDefault="001E0251" w:rsidP="001E0251">
                                  <w:pPr>
                                    <w:jc w:val="center"/>
                                  </w:pPr>
                                </w:p>
                                <w:p w14:paraId="7073168D" w14:textId="77777777" w:rsidR="001E0251" w:rsidRDefault="001E0251" w:rsidP="001E0251">
                                  <w:pPr>
                                    <w:jc w:val="center"/>
                                  </w:pPr>
                                </w:p>
                                <w:p w14:paraId="2EE759AE" w14:textId="77777777" w:rsidR="001E0251" w:rsidRDefault="001E0251" w:rsidP="001E0251">
                                  <w:pPr>
                                    <w:jc w:val="center"/>
                                  </w:pPr>
                                </w:p>
                                <w:p w14:paraId="43C6C068" w14:textId="77777777" w:rsidR="001E0251" w:rsidRDefault="001E0251" w:rsidP="001E0251">
                                  <w:pPr>
                                    <w:jc w:val="center"/>
                                  </w:pPr>
                                </w:p>
                                <w:p w14:paraId="61242865" w14:textId="77777777" w:rsidR="001E0251" w:rsidRDefault="001E0251" w:rsidP="001E0251">
                                  <w:pPr>
                                    <w:jc w:val="center"/>
                                  </w:pPr>
                                </w:p>
                                <w:p w14:paraId="6E763AD9" w14:textId="77777777" w:rsidR="001E0251" w:rsidRDefault="001E0251" w:rsidP="001E0251">
                                  <w:pPr>
                                    <w:jc w:val="center"/>
                                  </w:pPr>
                                </w:p>
                                <w:p w14:paraId="01AB37AE" w14:textId="77777777" w:rsidR="001E0251" w:rsidRDefault="001E0251" w:rsidP="001E0251">
                                  <w:pPr>
                                    <w:jc w:val="center"/>
                                  </w:pPr>
                                </w:p>
                                <w:p w14:paraId="7C1452CE" w14:textId="77777777" w:rsidR="001E0251" w:rsidRDefault="001E0251" w:rsidP="001E0251">
                                  <w:pPr>
                                    <w:jc w:val="center"/>
                                  </w:pPr>
                                </w:p>
                                <w:p w14:paraId="14AB5802" w14:textId="77777777" w:rsidR="001E0251" w:rsidRDefault="001E0251" w:rsidP="001E0251">
                                  <w:pPr>
                                    <w:jc w:val="center"/>
                                  </w:pPr>
                                </w:p>
                                <w:p w14:paraId="3FE04DF8" w14:textId="77777777" w:rsidR="001E0251" w:rsidRDefault="001E0251" w:rsidP="001E0251">
                                  <w:pPr>
                                    <w:jc w:val="center"/>
                                  </w:pPr>
                                </w:p>
                                <w:p w14:paraId="18F1AEF6" w14:textId="77777777" w:rsidR="001E0251" w:rsidRDefault="001E0251" w:rsidP="001E0251">
                                  <w:pPr>
                                    <w:jc w:val="center"/>
                                  </w:pPr>
                                </w:p>
                                <w:p w14:paraId="2C7E4160" w14:textId="77777777" w:rsidR="001E0251" w:rsidRDefault="001E0251" w:rsidP="001E0251">
                                  <w:pPr>
                                    <w:jc w:val="center"/>
                                  </w:pPr>
                                </w:p>
                                <w:p w14:paraId="213308C0" w14:textId="77777777" w:rsidR="001E0251" w:rsidRDefault="001E0251" w:rsidP="001E0251">
                                  <w:pPr>
                                    <w:jc w:val="center"/>
                                  </w:pPr>
                                </w:p>
                                <w:p w14:paraId="5C6B3950" w14:textId="77777777" w:rsidR="001E0251" w:rsidRDefault="001E0251" w:rsidP="001E0251">
                                  <w:pPr>
                                    <w:jc w:val="center"/>
                                  </w:pPr>
                                </w:p>
                                <w:p w14:paraId="676B3E7A" w14:textId="77777777" w:rsidR="001E0251" w:rsidRDefault="001E0251" w:rsidP="001E0251">
                                  <w:pPr>
                                    <w:jc w:val="center"/>
                                  </w:pPr>
                                </w:p>
                                <w:p w14:paraId="3C4FFA8B" w14:textId="77777777" w:rsidR="001E0251" w:rsidRDefault="001E0251" w:rsidP="001E0251">
                                  <w:pPr>
                                    <w:jc w:val="center"/>
                                  </w:pPr>
                                </w:p>
                                <w:p w14:paraId="5F90570E" w14:textId="77777777" w:rsidR="001E0251" w:rsidRDefault="001E0251" w:rsidP="001E0251">
                                  <w:pPr>
                                    <w:jc w:val="center"/>
                                  </w:pPr>
                                </w:p>
                                <w:p w14:paraId="2B1937C0" w14:textId="77777777" w:rsidR="001E0251" w:rsidRDefault="001E0251" w:rsidP="001E0251">
                                  <w:pPr>
                                    <w:jc w:val="center"/>
                                  </w:pPr>
                                </w:p>
                                <w:p w14:paraId="237FED53" w14:textId="77777777" w:rsidR="001E0251" w:rsidRDefault="001E0251" w:rsidP="001E0251">
                                  <w:pPr>
                                    <w:jc w:val="center"/>
                                  </w:pPr>
                                </w:p>
                                <w:p w14:paraId="5491F643" w14:textId="77777777" w:rsidR="001E0251" w:rsidRDefault="001E0251" w:rsidP="001E0251">
                                  <w:pPr>
                                    <w:jc w:val="center"/>
                                  </w:pPr>
                                </w:p>
                                <w:p w14:paraId="0CF01F51" w14:textId="77777777" w:rsidR="001E0251" w:rsidRDefault="001E0251" w:rsidP="001E0251">
                                  <w:pPr>
                                    <w:jc w:val="center"/>
                                  </w:pPr>
                                </w:p>
                                <w:p w14:paraId="32509102" w14:textId="77777777" w:rsidR="001E0251" w:rsidRDefault="001E0251" w:rsidP="001E0251">
                                  <w:pPr>
                                    <w:jc w:val="center"/>
                                  </w:pPr>
                                </w:p>
                                <w:p w14:paraId="09DCE164" w14:textId="77777777" w:rsidR="001E0251" w:rsidRDefault="001E0251" w:rsidP="001E0251">
                                  <w:pPr>
                                    <w:jc w:val="center"/>
                                  </w:pPr>
                                </w:p>
                                <w:p w14:paraId="41111D3F" w14:textId="77777777" w:rsidR="001E0251" w:rsidRDefault="001E0251" w:rsidP="001E0251">
                                  <w:pPr>
                                    <w:jc w:val="center"/>
                                  </w:pPr>
                                </w:p>
                                <w:p w14:paraId="1EE2438D" w14:textId="77777777" w:rsidR="001E0251" w:rsidRDefault="001E0251" w:rsidP="001E0251">
                                  <w:pPr>
                                    <w:jc w:val="center"/>
                                  </w:pPr>
                                </w:p>
                                <w:p w14:paraId="48A1CEAD" w14:textId="77777777" w:rsidR="001E0251" w:rsidRDefault="001E0251" w:rsidP="001E0251">
                                  <w:pPr>
                                    <w:jc w:val="center"/>
                                  </w:pPr>
                                </w:p>
                                <w:p w14:paraId="6771613A" w14:textId="77777777" w:rsidR="001E0251" w:rsidRDefault="001E0251" w:rsidP="001E0251">
                                  <w:pPr>
                                    <w:jc w:val="center"/>
                                  </w:pPr>
                                </w:p>
                                <w:p w14:paraId="75DB1C5C" w14:textId="77777777" w:rsidR="001E0251" w:rsidRDefault="001E0251" w:rsidP="001E0251">
                                  <w:pPr>
                                    <w:jc w:val="center"/>
                                  </w:pPr>
                                </w:p>
                                <w:p w14:paraId="1E39EF26" w14:textId="77777777" w:rsidR="001E0251" w:rsidRDefault="001E0251" w:rsidP="001E0251">
                                  <w:pPr>
                                    <w:jc w:val="center"/>
                                  </w:pPr>
                                </w:p>
                                <w:p w14:paraId="7EBC67ED" w14:textId="77777777" w:rsidR="001E0251" w:rsidRDefault="001E0251" w:rsidP="001E0251">
                                  <w:pPr>
                                    <w:jc w:val="center"/>
                                  </w:pPr>
                                </w:p>
                                <w:p w14:paraId="22E367BD" w14:textId="77777777" w:rsidR="001E0251" w:rsidRDefault="001E0251" w:rsidP="001E0251">
                                  <w:pPr>
                                    <w:jc w:val="center"/>
                                  </w:pPr>
                                </w:p>
                                <w:p w14:paraId="329364F2" w14:textId="77777777" w:rsidR="001E0251" w:rsidRDefault="001E0251" w:rsidP="001E0251">
                                  <w:pPr>
                                    <w:jc w:val="center"/>
                                  </w:pPr>
                                </w:p>
                                <w:p w14:paraId="670DFF9B" w14:textId="77777777" w:rsidR="001E0251" w:rsidRDefault="001E0251" w:rsidP="001E0251">
                                  <w:pPr>
                                    <w:jc w:val="center"/>
                                  </w:pPr>
                                </w:p>
                                <w:p w14:paraId="5406CBB9" w14:textId="77777777" w:rsidR="001E0251" w:rsidRDefault="001E0251" w:rsidP="001E0251">
                                  <w:pPr>
                                    <w:jc w:val="center"/>
                                  </w:pPr>
                                </w:p>
                                <w:p w14:paraId="7330ECBE" w14:textId="77777777" w:rsidR="001E0251" w:rsidRDefault="001E0251" w:rsidP="001E0251">
                                  <w:pPr>
                                    <w:jc w:val="center"/>
                                  </w:pPr>
                                </w:p>
                                <w:p w14:paraId="40DC509E" w14:textId="77777777" w:rsidR="001E0251" w:rsidRDefault="001E0251" w:rsidP="001E0251">
                                  <w:pPr>
                                    <w:jc w:val="center"/>
                                  </w:pPr>
                                </w:p>
                                <w:p w14:paraId="28F3DF60" w14:textId="77777777" w:rsidR="001E0251" w:rsidRDefault="001E0251" w:rsidP="001E0251">
                                  <w:pPr>
                                    <w:jc w:val="center"/>
                                  </w:pPr>
                                </w:p>
                                <w:p w14:paraId="101E232B" w14:textId="77777777" w:rsidR="001E0251" w:rsidRDefault="001E0251" w:rsidP="001E0251">
                                  <w:pPr>
                                    <w:jc w:val="center"/>
                                  </w:pPr>
                                </w:p>
                                <w:p w14:paraId="4E650CD9" w14:textId="77777777" w:rsidR="001E0251" w:rsidRDefault="001E0251" w:rsidP="001E0251">
                                  <w:pPr>
                                    <w:jc w:val="center"/>
                                  </w:pPr>
                                </w:p>
                                <w:p w14:paraId="508078E6" w14:textId="77777777" w:rsidR="001E0251" w:rsidRDefault="001E0251" w:rsidP="001E0251">
                                  <w:pPr>
                                    <w:jc w:val="center"/>
                                  </w:pPr>
                                </w:p>
                                <w:p w14:paraId="182189D9" w14:textId="77777777" w:rsidR="001E0251" w:rsidRDefault="001E0251" w:rsidP="001E0251">
                                  <w:pPr>
                                    <w:jc w:val="center"/>
                                  </w:pPr>
                                </w:p>
                                <w:p w14:paraId="1CE50AA6" w14:textId="77777777" w:rsidR="001E0251" w:rsidRDefault="001E0251" w:rsidP="001E0251">
                                  <w:pPr>
                                    <w:jc w:val="center"/>
                                  </w:pPr>
                                </w:p>
                                <w:p w14:paraId="4C2A30B0" w14:textId="77777777" w:rsidR="001E0251" w:rsidRDefault="001E0251" w:rsidP="001E0251">
                                  <w:pPr>
                                    <w:jc w:val="center"/>
                                  </w:pPr>
                                </w:p>
                                <w:p w14:paraId="0CA11248" w14:textId="77777777" w:rsidR="001E0251" w:rsidRDefault="001E0251" w:rsidP="001E0251">
                                  <w:pPr>
                                    <w:jc w:val="center"/>
                                  </w:pPr>
                                </w:p>
                                <w:p w14:paraId="306475E4" w14:textId="77777777" w:rsidR="001E0251" w:rsidRDefault="001E0251" w:rsidP="001E0251">
                                  <w:pPr>
                                    <w:jc w:val="center"/>
                                  </w:pPr>
                                </w:p>
                                <w:p w14:paraId="414C5D75" w14:textId="77777777" w:rsidR="001E0251" w:rsidRDefault="001E0251" w:rsidP="001E0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71C59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" strokecolor="#94b6d2 [3204]" strokeweight="5pt">
                      <v:fill r:id="rId11" o:title="" recolor="t" rotate="t" type="frame"/>
                      <v:stroke joinstyle="miter"/>
                      <v:textbox>
                        <w:txbxContent>
                          <w:p w14:paraId="156CD492" w14:textId="77777777" w:rsidR="001E0251" w:rsidRDefault="001E0251" w:rsidP="001E0251">
                            <w:pPr>
                              <w:jc w:val="center"/>
                            </w:pPr>
                          </w:p>
                          <w:p w14:paraId="7B34A102" w14:textId="77777777" w:rsidR="001E0251" w:rsidRDefault="001E0251" w:rsidP="001E0251">
                            <w:pPr>
                              <w:jc w:val="center"/>
                            </w:pPr>
                          </w:p>
                          <w:p w14:paraId="1EC17E1B" w14:textId="77777777" w:rsidR="001E0251" w:rsidRDefault="001E0251" w:rsidP="001E0251">
                            <w:pPr>
                              <w:jc w:val="center"/>
                            </w:pPr>
                          </w:p>
                          <w:p w14:paraId="71E00C01" w14:textId="77777777" w:rsidR="001E0251" w:rsidRDefault="001E0251" w:rsidP="001E0251">
                            <w:pPr>
                              <w:jc w:val="center"/>
                            </w:pPr>
                          </w:p>
                          <w:p w14:paraId="2519D941" w14:textId="77777777" w:rsidR="001E0251" w:rsidRDefault="001E0251" w:rsidP="001E0251">
                            <w:pPr>
                              <w:jc w:val="center"/>
                            </w:pPr>
                          </w:p>
                          <w:p w14:paraId="65DF421E" w14:textId="77777777" w:rsidR="001E0251" w:rsidRDefault="001E0251" w:rsidP="001E0251">
                            <w:pPr>
                              <w:jc w:val="center"/>
                            </w:pPr>
                          </w:p>
                          <w:p w14:paraId="1602FADD" w14:textId="77777777" w:rsidR="001E0251" w:rsidRDefault="001E0251" w:rsidP="001E0251">
                            <w:pPr>
                              <w:jc w:val="center"/>
                            </w:pPr>
                          </w:p>
                          <w:p w14:paraId="4A1631FE" w14:textId="77777777" w:rsidR="001E0251" w:rsidRDefault="001E0251" w:rsidP="001E0251">
                            <w:pPr>
                              <w:jc w:val="center"/>
                            </w:pPr>
                          </w:p>
                          <w:p w14:paraId="28755EBE" w14:textId="77777777" w:rsidR="001E0251" w:rsidRDefault="001E0251" w:rsidP="001E0251">
                            <w:pPr>
                              <w:jc w:val="center"/>
                            </w:pPr>
                          </w:p>
                          <w:p w14:paraId="25B6214F" w14:textId="77777777" w:rsidR="001E0251" w:rsidRDefault="001E0251" w:rsidP="001E0251">
                            <w:pPr>
                              <w:jc w:val="center"/>
                            </w:pPr>
                          </w:p>
                          <w:p w14:paraId="4915D82D" w14:textId="77777777" w:rsidR="001E0251" w:rsidRDefault="001E0251" w:rsidP="001E0251">
                            <w:pPr>
                              <w:jc w:val="center"/>
                            </w:pPr>
                          </w:p>
                          <w:p w14:paraId="0238EBF2" w14:textId="77777777" w:rsidR="001E0251" w:rsidRDefault="001E0251" w:rsidP="001E0251">
                            <w:pPr>
                              <w:jc w:val="center"/>
                            </w:pPr>
                          </w:p>
                          <w:p w14:paraId="5785E59C" w14:textId="77777777" w:rsidR="001E0251" w:rsidRDefault="001E0251" w:rsidP="001E0251">
                            <w:pPr>
                              <w:jc w:val="center"/>
                            </w:pPr>
                          </w:p>
                          <w:p w14:paraId="44457BB4" w14:textId="77777777" w:rsidR="001E0251" w:rsidRDefault="001E0251" w:rsidP="001E0251">
                            <w:pPr>
                              <w:jc w:val="center"/>
                            </w:pPr>
                          </w:p>
                          <w:p w14:paraId="0C41CE5C" w14:textId="77777777" w:rsidR="001E0251" w:rsidRDefault="001E0251" w:rsidP="001E0251">
                            <w:pPr>
                              <w:jc w:val="center"/>
                            </w:pPr>
                          </w:p>
                          <w:p w14:paraId="4AE29D1D" w14:textId="77777777" w:rsidR="001E0251" w:rsidRDefault="001E0251" w:rsidP="001E0251">
                            <w:pPr>
                              <w:jc w:val="center"/>
                            </w:pPr>
                          </w:p>
                          <w:p w14:paraId="386C1CC4" w14:textId="77777777" w:rsidR="001E0251" w:rsidRDefault="001E0251" w:rsidP="001E0251">
                            <w:pPr>
                              <w:jc w:val="center"/>
                            </w:pPr>
                          </w:p>
                          <w:p w14:paraId="3F0D2CCF" w14:textId="77777777" w:rsidR="001E0251" w:rsidRDefault="001E0251" w:rsidP="001E0251">
                            <w:pPr>
                              <w:jc w:val="center"/>
                            </w:pPr>
                          </w:p>
                          <w:p w14:paraId="089EC655" w14:textId="77777777" w:rsidR="001E0251" w:rsidRDefault="001E0251" w:rsidP="001E0251">
                            <w:pPr>
                              <w:jc w:val="center"/>
                            </w:pPr>
                          </w:p>
                          <w:p w14:paraId="6E57372E" w14:textId="77777777" w:rsidR="001E0251" w:rsidRDefault="001E0251" w:rsidP="001E0251">
                            <w:pPr>
                              <w:jc w:val="center"/>
                            </w:pPr>
                          </w:p>
                          <w:p w14:paraId="72293ED7" w14:textId="77777777" w:rsidR="001E0251" w:rsidRDefault="001E0251" w:rsidP="001E0251">
                            <w:pPr>
                              <w:jc w:val="center"/>
                            </w:pPr>
                          </w:p>
                          <w:p w14:paraId="080C0DBA" w14:textId="77777777" w:rsidR="001E0251" w:rsidRDefault="001E0251" w:rsidP="001E0251">
                            <w:pPr>
                              <w:jc w:val="center"/>
                            </w:pPr>
                          </w:p>
                          <w:p w14:paraId="6B453C28" w14:textId="77777777" w:rsidR="001E0251" w:rsidRDefault="001E0251" w:rsidP="001E0251">
                            <w:pPr>
                              <w:jc w:val="center"/>
                            </w:pPr>
                          </w:p>
                          <w:p w14:paraId="58AB76AC" w14:textId="77777777" w:rsidR="001E0251" w:rsidRDefault="001E0251" w:rsidP="001E0251">
                            <w:pPr>
                              <w:jc w:val="center"/>
                            </w:pPr>
                          </w:p>
                          <w:p w14:paraId="75148B80" w14:textId="77777777" w:rsidR="001E0251" w:rsidRDefault="001E0251" w:rsidP="001E0251">
                            <w:pPr>
                              <w:jc w:val="center"/>
                            </w:pPr>
                          </w:p>
                          <w:p w14:paraId="065627A2" w14:textId="77777777" w:rsidR="001E0251" w:rsidRDefault="001E0251" w:rsidP="001E0251">
                            <w:pPr>
                              <w:jc w:val="center"/>
                            </w:pPr>
                          </w:p>
                          <w:p w14:paraId="1F5F185B" w14:textId="77777777" w:rsidR="001E0251" w:rsidRDefault="001E0251" w:rsidP="001E0251">
                            <w:pPr>
                              <w:jc w:val="center"/>
                            </w:pPr>
                          </w:p>
                          <w:p w14:paraId="1FE31560" w14:textId="77777777" w:rsidR="001E0251" w:rsidRDefault="001E0251" w:rsidP="001E0251">
                            <w:pPr>
                              <w:jc w:val="center"/>
                            </w:pPr>
                          </w:p>
                          <w:p w14:paraId="585A3751" w14:textId="77777777" w:rsidR="001E0251" w:rsidRDefault="001E0251" w:rsidP="001E0251">
                            <w:pPr>
                              <w:jc w:val="center"/>
                            </w:pPr>
                          </w:p>
                          <w:p w14:paraId="2D8D5ED4" w14:textId="77777777" w:rsidR="001E0251" w:rsidRDefault="001E0251" w:rsidP="001E0251">
                            <w:pPr>
                              <w:jc w:val="center"/>
                            </w:pPr>
                          </w:p>
                          <w:p w14:paraId="5ED9F01E" w14:textId="77777777" w:rsidR="001E0251" w:rsidRDefault="001E0251" w:rsidP="001E0251">
                            <w:pPr>
                              <w:jc w:val="center"/>
                            </w:pPr>
                          </w:p>
                          <w:p w14:paraId="73496707" w14:textId="77777777" w:rsidR="001E0251" w:rsidRDefault="001E0251" w:rsidP="001E0251">
                            <w:pPr>
                              <w:jc w:val="center"/>
                            </w:pPr>
                          </w:p>
                          <w:p w14:paraId="115467C2" w14:textId="77777777" w:rsidR="001E0251" w:rsidRDefault="001E0251" w:rsidP="001E0251">
                            <w:pPr>
                              <w:jc w:val="center"/>
                            </w:pPr>
                          </w:p>
                          <w:p w14:paraId="7241E2EC" w14:textId="77777777" w:rsidR="001E0251" w:rsidRDefault="001E0251" w:rsidP="001E0251">
                            <w:pPr>
                              <w:jc w:val="center"/>
                            </w:pPr>
                          </w:p>
                          <w:p w14:paraId="1C95F871" w14:textId="77777777" w:rsidR="001E0251" w:rsidRDefault="001E0251" w:rsidP="001E0251">
                            <w:pPr>
                              <w:jc w:val="center"/>
                            </w:pPr>
                          </w:p>
                          <w:p w14:paraId="11494ADC" w14:textId="77777777" w:rsidR="001E0251" w:rsidRDefault="001E0251" w:rsidP="001E0251">
                            <w:pPr>
                              <w:jc w:val="center"/>
                            </w:pPr>
                          </w:p>
                          <w:p w14:paraId="25C0F98C" w14:textId="77777777" w:rsidR="001E0251" w:rsidRDefault="001E0251" w:rsidP="001E0251">
                            <w:pPr>
                              <w:jc w:val="center"/>
                            </w:pPr>
                          </w:p>
                          <w:p w14:paraId="5E3C9577" w14:textId="77777777" w:rsidR="001E0251" w:rsidRDefault="001E0251" w:rsidP="001E0251">
                            <w:pPr>
                              <w:jc w:val="center"/>
                            </w:pPr>
                          </w:p>
                          <w:p w14:paraId="6A27E183" w14:textId="77777777" w:rsidR="001E0251" w:rsidRDefault="001E0251" w:rsidP="001E0251">
                            <w:pPr>
                              <w:jc w:val="center"/>
                            </w:pPr>
                          </w:p>
                          <w:p w14:paraId="76A62B6F" w14:textId="77777777" w:rsidR="001E0251" w:rsidRDefault="001E0251" w:rsidP="001E0251">
                            <w:pPr>
                              <w:jc w:val="center"/>
                            </w:pPr>
                          </w:p>
                          <w:p w14:paraId="44224112" w14:textId="77777777" w:rsidR="001E0251" w:rsidRDefault="001E0251" w:rsidP="001E0251">
                            <w:pPr>
                              <w:jc w:val="center"/>
                            </w:pPr>
                          </w:p>
                          <w:p w14:paraId="039400A2" w14:textId="77777777" w:rsidR="001E0251" w:rsidRDefault="001E0251" w:rsidP="001E0251">
                            <w:pPr>
                              <w:jc w:val="center"/>
                            </w:pPr>
                          </w:p>
                          <w:p w14:paraId="08CF6F12" w14:textId="77777777" w:rsidR="001E0251" w:rsidRDefault="001E0251" w:rsidP="001E0251">
                            <w:pPr>
                              <w:jc w:val="center"/>
                            </w:pPr>
                          </w:p>
                          <w:p w14:paraId="182AB0AE" w14:textId="77777777" w:rsidR="001E0251" w:rsidRDefault="001E0251" w:rsidP="001E0251">
                            <w:pPr>
                              <w:jc w:val="center"/>
                            </w:pPr>
                          </w:p>
                          <w:p w14:paraId="0B53DEBA" w14:textId="77777777" w:rsidR="001E0251" w:rsidRDefault="001E0251" w:rsidP="001E0251">
                            <w:pPr>
                              <w:jc w:val="center"/>
                            </w:pPr>
                          </w:p>
                          <w:p w14:paraId="7290B9AE" w14:textId="77777777" w:rsidR="001E0251" w:rsidRDefault="001E0251" w:rsidP="001E0251">
                            <w:pPr>
                              <w:jc w:val="center"/>
                            </w:pPr>
                          </w:p>
                          <w:p w14:paraId="17F520A8" w14:textId="77777777" w:rsidR="001E0251" w:rsidRDefault="001E0251" w:rsidP="001E0251">
                            <w:pPr>
                              <w:jc w:val="center"/>
                            </w:pPr>
                          </w:p>
                          <w:p w14:paraId="3E3338AB" w14:textId="77777777" w:rsidR="001E0251" w:rsidRDefault="001E0251" w:rsidP="001E0251">
                            <w:pPr>
                              <w:jc w:val="center"/>
                            </w:pPr>
                          </w:p>
                          <w:p w14:paraId="1B54CBB1" w14:textId="77777777" w:rsidR="001E0251" w:rsidRDefault="001E0251" w:rsidP="001E0251">
                            <w:pPr>
                              <w:jc w:val="center"/>
                            </w:pPr>
                          </w:p>
                          <w:p w14:paraId="4F3E9CDF" w14:textId="77777777" w:rsidR="001E0251" w:rsidRDefault="001E0251" w:rsidP="001E0251">
                            <w:pPr>
                              <w:jc w:val="center"/>
                            </w:pPr>
                          </w:p>
                          <w:p w14:paraId="2CEA5E12" w14:textId="77777777" w:rsidR="001E0251" w:rsidRDefault="001E0251" w:rsidP="001E0251">
                            <w:pPr>
                              <w:jc w:val="center"/>
                            </w:pPr>
                          </w:p>
                          <w:p w14:paraId="27C894E4" w14:textId="77777777" w:rsidR="001E0251" w:rsidRDefault="001E0251" w:rsidP="001E0251">
                            <w:pPr>
                              <w:jc w:val="center"/>
                            </w:pPr>
                          </w:p>
                          <w:p w14:paraId="32AA4445" w14:textId="77777777" w:rsidR="001E0251" w:rsidRDefault="001E0251" w:rsidP="001E0251">
                            <w:pPr>
                              <w:jc w:val="center"/>
                            </w:pPr>
                          </w:p>
                          <w:p w14:paraId="19D65E85" w14:textId="77777777" w:rsidR="001E0251" w:rsidRDefault="001E0251" w:rsidP="001E0251">
                            <w:pPr>
                              <w:jc w:val="center"/>
                            </w:pPr>
                          </w:p>
                          <w:p w14:paraId="7D0623E3" w14:textId="77777777" w:rsidR="001E0251" w:rsidRDefault="001E0251" w:rsidP="001E0251">
                            <w:pPr>
                              <w:jc w:val="center"/>
                            </w:pPr>
                          </w:p>
                          <w:p w14:paraId="45CBB1A9" w14:textId="77777777" w:rsidR="001E0251" w:rsidRDefault="001E0251" w:rsidP="001E0251">
                            <w:pPr>
                              <w:jc w:val="center"/>
                            </w:pPr>
                          </w:p>
                          <w:p w14:paraId="62AA0588" w14:textId="77777777" w:rsidR="001E0251" w:rsidRDefault="001E0251" w:rsidP="001E0251">
                            <w:pPr>
                              <w:jc w:val="center"/>
                            </w:pPr>
                          </w:p>
                          <w:p w14:paraId="219D2A92" w14:textId="77777777" w:rsidR="001E0251" w:rsidRDefault="001E0251" w:rsidP="001E0251">
                            <w:pPr>
                              <w:jc w:val="center"/>
                            </w:pPr>
                          </w:p>
                          <w:p w14:paraId="5FB0A257" w14:textId="77777777" w:rsidR="001E0251" w:rsidRDefault="001E0251" w:rsidP="001E0251">
                            <w:pPr>
                              <w:jc w:val="center"/>
                            </w:pPr>
                          </w:p>
                          <w:p w14:paraId="36B39FB8" w14:textId="77777777" w:rsidR="001E0251" w:rsidRDefault="001E0251" w:rsidP="001E0251">
                            <w:pPr>
                              <w:jc w:val="center"/>
                            </w:pPr>
                          </w:p>
                          <w:p w14:paraId="28352AAA" w14:textId="77777777" w:rsidR="001E0251" w:rsidRDefault="001E0251" w:rsidP="001E0251">
                            <w:pPr>
                              <w:jc w:val="center"/>
                            </w:pPr>
                          </w:p>
                          <w:p w14:paraId="4C1CCE8D" w14:textId="77777777" w:rsidR="001E0251" w:rsidRDefault="001E0251" w:rsidP="001E0251">
                            <w:pPr>
                              <w:jc w:val="center"/>
                            </w:pPr>
                          </w:p>
                          <w:p w14:paraId="3CEC8700" w14:textId="77777777" w:rsidR="001E0251" w:rsidRDefault="001E0251" w:rsidP="001E0251">
                            <w:pPr>
                              <w:jc w:val="center"/>
                            </w:pPr>
                          </w:p>
                          <w:p w14:paraId="02893F26" w14:textId="77777777" w:rsidR="001E0251" w:rsidRDefault="001E0251" w:rsidP="001E0251">
                            <w:pPr>
                              <w:jc w:val="center"/>
                            </w:pPr>
                          </w:p>
                          <w:p w14:paraId="7C54D77C" w14:textId="77777777" w:rsidR="001E0251" w:rsidRDefault="001E0251" w:rsidP="001E0251">
                            <w:pPr>
                              <w:jc w:val="center"/>
                            </w:pPr>
                          </w:p>
                          <w:p w14:paraId="4F89BE7B" w14:textId="77777777" w:rsidR="001E0251" w:rsidRDefault="001E0251" w:rsidP="001E0251">
                            <w:pPr>
                              <w:jc w:val="center"/>
                            </w:pPr>
                          </w:p>
                          <w:p w14:paraId="04183423" w14:textId="77777777" w:rsidR="001E0251" w:rsidRDefault="001E0251" w:rsidP="001E0251">
                            <w:pPr>
                              <w:jc w:val="center"/>
                            </w:pPr>
                          </w:p>
                          <w:p w14:paraId="7982C325" w14:textId="77777777" w:rsidR="001E0251" w:rsidRDefault="001E0251" w:rsidP="001E0251">
                            <w:pPr>
                              <w:jc w:val="center"/>
                            </w:pPr>
                          </w:p>
                          <w:p w14:paraId="2003A73E" w14:textId="77777777" w:rsidR="001E0251" w:rsidRDefault="001E0251" w:rsidP="001E0251">
                            <w:pPr>
                              <w:jc w:val="center"/>
                            </w:pPr>
                          </w:p>
                          <w:p w14:paraId="268AB848" w14:textId="77777777" w:rsidR="001E0251" w:rsidRDefault="001E0251" w:rsidP="001E0251">
                            <w:pPr>
                              <w:jc w:val="center"/>
                            </w:pPr>
                          </w:p>
                          <w:p w14:paraId="68452840" w14:textId="77777777" w:rsidR="001E0251" w:rsidRDefault="001E0251" w:rsidP="001E0251">
                            <w:pPr>
                              <w:jc w:val="center"/>
                            </w:pPr>
                          </w:p>
                          <w:p w14:paraId="0C2AD506" w14:textId="77777777" w:rsidR="001E0251" w:rsidRDefault="001E0251" w:rsidP="001E0251">
                            <w:pPr>
                              <w:jc w:val="center"/>
                            </w:pPr>
                          </w:p>
                          <w:p w14:paraId="09B7C757" w14:textId="77777777" w:rsidR="001E0251" w:rsidRDefault="001E0251" w:rsidP="001E0251">
                            <w:pPr>
                              <w:jc w:val="center"/>
                            </w:pPr>
                          </w:p>
                          <w:p w14:paraId="0C748D67" w14:textId="77777777" w:rsidR="001E0251" w:rsidRDefault="001E0251" w:rsidP="001E0251">
                            <w:pPr>
                              <w:jc w:val="center"/>
                            </w:pPr>
                          </w:p>
                          <w:p w14:paraId="2651A5E9" w14:textId="77777777" w:rsidR="001E0251" w:rsidRDefault="001E0251" w:rsidP="001E0251">
                            <w:pPr>
                              <w:jc w:val="center"/>
                            </w:pPr>
                          </w:p>
                          <w:p w14:paraId="086C3F85" w14:textId="77777777" w:rsidR="001E0251" w:rsidRDefault="001E0251" w:rsidP="001E0251">
                            <w:pPr>
                              <w:jc w:val="center"/>
                            </w:pPr>
                          </w:p>
                          <w:p w14:paraId="550201B6" w14:textId="77777777" w:rsidR="001E0251" w:rsidRDefault="001E0251" w:rsidP="001E0251">
                            <w:pPr>
                              <w:jc w:val="center"/>
                            </w:pPr>
                          </w:p>
                          <w:p w14:paraId="68B0F204" w14:textId="77777777" w:rsidR="001E0251" w:rsidRDefault="001E0251" w:rsidP="001E0251">
                            <w:pPr>
                              <w:jc w:val="center"/>
                            </w:pPr>
                          </w:p>
                          <w:p w14:paraId="52CA0ABA" w14:textId="77777777" w:rsidR="001E0251" w:rsidRDefault="001E0251" w:rsidP="001E0251">
                            <w:pPr>
                              <w:jc w:val="center"/>
                            </w:pPr>
                          </w:p>
                          <w:p w14:paraId="248F9AC0" w14:textId="77777777" w:rsidR="001E0251" w:rsidRDefault="001E0251" w:rsidP="001E0251">
                            <w:pPr>
                              <w:jc w:val="center"/>
                            </w:pPr>
                          </w:p>
                          <w:p w14:paraId="421B0FE5" w14:textId="77777777" w:rsidR="001E0251" w:rsidRDefault="001E0251" w:rsidP="001E0251">
                            <w:pPr>
                              <w:jc w:val="center"/>
                            </w:pPr>
                          </w:p>
                          <w:p w14:paraId="0ED5DFB8" w14:textId="77777777" w:rsidR="001E0251" w:rsidRDefault="001E0251" w:rsidP="001E0251">
                            <w:pPr>
                              <w:jc w:val="center"/>
                            </w:pPr>
                          </w:p>
                          <w:p w14:paraId="5F79E2CA" w14:textId="77777777" w:rsidR="001E0251" w:rsidRDefault="001E0251" w:rsidP="001E0251">
                            <w:pPr>
                              <w:jc w:val="center"/>
                            </w:pPr>
                          </w:p>
                          <w:p w14:paraId="7073168D" w14:textId="77777777" w:rsidR="001E0251" w:rsidRDefault="001E0251" w:rsidP="001E0251">
                            <w:pPr>
                              <w:jc w:val="center"/>
                            </w:pPr>
                          </w:p>
                          <w:p w14:paraId="2EE759AE" w14:textId="77777777" w:rsidR="001E0251" w:rsidRDefault="001E0251" w:rsidP="001E0251">
                            <w:pPr>
                              <w:jc w:val="center"/>
                            </w:pPr>
                          </w:p>
                          <w:p w14:paraId="43C6C068" w14:textId="77777777" w:rsidR="001E0251" w:rsidRDefault="001E0251" w:rsidP="001E0251">
                            <w:pPr>
                              <w:jc w:val="center"/>
                            </w:pPr>
                          </w:p>
                          <w:p w14:paraId="61242865" w14:textId="77777777" w:rsidR="001E0251" w:rsidRDefault="001E0251" w:rsidP="001E0251">
                            <w:pPr>
                              <w:jc w:val="center"/>
                            </w:pPr>
                          </w:p>
                          <w:p w14:paraId="6E763AD9" w14:textId="77777777" w:rsidR="001E0251" w:rsidRDefault="001E0251" w:rsidP="001E0251">
                            <w:pPr>
                              <w:jc w:val="center"/>
                            </w:pPr>
                          </w:p>
                          <w:p w14:paraId="01AB37AE" w14:textId="77777777" w:rsidR="001E0251" w:rsidRDefault="001E0251" w:rsidP="001E0251">
                            <w:pPr>
                              <w:jc w:val="center"/>
                            </w:pPr>
                          </w:p>
                          <w:p w14:paraId="7C1452CE" w14:textId="77777777" w:rsidR="001E0251" w:rsidRDefault="001E0251" w:rsidP="001E0251">
                            <w:pPr>
                              <w:jc w:val="center"/>
                            </w:pPr>
                          </w:p>
                          <w:p w14:paraId="14AB5802" w14:textId="77777777" w:rsidR="001E0251" w:rsidRDefault="001E0251" w:rsidP="001E0251">
                            <w:pPr>
                              <w:jc w:val="center"/>
                            </w:pPr>
                          </w:p>
                          <w:p w14:paraId="3FE04DF8" w14:textId="77777777" w:rsidR="001E0251" w:rsidRDefault="001E0251" w:rsidP="001E0251">
                            <w:pPr>
                              <w:jc w:val="center"/>
                            </w:pPr>
                          </w:p>
                          <w:p w14:paraId="18F1AEF6" w14:textId="77777777" w:rsidR="001E0251" w:rsidRDefault="001E0251" w:rsidP="001E0251">
                            <w:pPr>
                              <w:jc w:val="center"/>
                            </w:pPr>
                          </w:p>
                          <w:p w14:paraId="2C7E4160" w14:textId="77777777" w:rsidR="001E0251" w:rsidRDefault="001E0251" w:rsidP="001E0251">
                            <w:pPr>
                              <w:jc w:val="center"/>
                            </w:pPr>
                          </w:p>
                          <w:p w14:paraId="213308C0" w14:textId="77777777" w:rsidR="001E0251" w:rsidRDefault="001E0251" w:rsidP="001E0251">
                            <w:pPr>
                              <w:jc w:val="center"/>
                            </w:pPr>
                          </w:p>
                          <w:p w14:paraId="5C6B3950" w14:textId="77777777" w:rsidR="001E0251" w:rsidRDefault="001E0251" w:rsidP="001E0251">
                            <w:pPr>
                              <w:jc w:val="center"/>
                            </w:pPr>
                          </w:p>
                          <w:p w14:paraId="676B3E7A" w14:textId="77777777" w:rsidR="001E0251" w:rsidRDefault="001E0251" w:rsidP="001E0251">
                            <w:pPr>
                              <w:jc w:val="center"/>
                            </w:pPr>
                          </w:p>
                          <w:p w14:paraId="3C4FFA8B" w14:textId="77777777" w:rsidR="001E0251" w:rsidRDefault="001E0251" w:rsidP="001E0251">
                            <w:pPr>
                              <w:jc w:val="center"/>
                            </w:pPr>
                          </w:p>
                          <w:p w14:paraId="5F90570E" w14:textId="77777777" w:rsidR="001E0251" w:rsidRDefault="001E0251" w:rsidP="001E0251">
                            <w:pPr>
                              <w:jc w:val="center"/>
                            </w:pPr>
                          </w:p>
                          <w:p w14:paraId="2B1937C0" w14:textId="77777777" w:rsidR="001E0251" w:rsidRDefault="001E0251" w:rsidP="001E0251">
                            <w:pPr>
                              <w:jc w:val="center"/>
                            </w:pPr>
                          </w:p>
                          <w:p w14:paraId="237FED53" w14:textId="77777777" w:rsidR="001E0251" w:rsidRDefault="001E0251" w:rsidP="001E0251">
                            <w:pPr>
                              <w:jc w:val="center"/>
                            </w:pPr>
                          </w:p>
                          <w:p w14:paraId="5491F643" w14:textId="77777777" w:rsidR="001E0251" w:rsidRDefault="001E0251" w:rsidP="001E0251">
                            <w:pPr>
                              <w:jc w:val="center"/>
                            </w:pPr>
                          </w:p>
                          <w:p w14:paraId="0CF01F51" w14:textId="77777777" w:rsidR="001E0251" w:rsidRDefault="001E0251" w:rsidP="001E0251">
                            <w:pPr>
                              <w:jc w:val="center"/>
                            </w:pPr>
                          </w:p>
                          <w:p w14:paraId="32509102" w14:textId="77777777" w:rsidR="001E0251" w:rsidRDefault="001E0251" w:rsidP="001E0251">
                            <w:pPr>
                              <w:jc w:val="center"/>
                            </w:pPr>
                          </w:p>
                          <w:p w14:paraId="09DCE164" w14:textId="77777777" w:rsidR="001E0251" w:rsidRDefault="001E0251" w:rsidP="001E0251">
                            <w:pPr>
                              <w:jc w:val="center"/>
                            </w:pPr>
                          </w:p>
                          <w:p w14:paraId="41111D3F" w14:textId="77777777" w:rsidR="001E0251" w:rsidRDefault="001E0251" w:rsidP="001E0251">
                            <w:pPr>
                              <w:jc w:val="center"/>
                            </w:pPr>
                          </w:p>
                          <w:p w14:paraId="1EE2438D" w14:textId="77777777" w:rsidR="001E0251" w:rsidRDefault="001E0251" w:rsidP="001E0251">
                            <w:pPr>
                              <w:jc w:val="center"/>
                            </w:pPr>
                          </w:p>
                          <w:p w14:paraId="48A1CEAD" w14:textId="77777777" w:rsidR="001E0251" w:rsidRDefault="001E0251" w:rsidP="001E0251">
                            <w:pPr>
                              <w:jc w:val="center"/>
                            </w:pPr>
                          </w:p>
                          <w:p w14:paraId="6771613A" w14:textId="77777777" w:rsidR="001E0251" w:rsidRDefault="001E0251" w:rsidP="001E0251">
                            <w:pPr>
                              <w:jc w:val="center"/>
                            </w:pPr>
                          </w:p>
                          <w:p w14:paraId="75DB1C5C" w14:textId="77777777" w:rsidR="001E0251" w:rsidRDefault="001E0251" w:rsidP="001E0251">
                            <w:pPr>
                              <w:jc w:val="center"/>
                            </w:pPr>
                          </w:p>
                          <w:p w14:paraId="1E39EF26" w14:textId="77777777" w:rsidR="001E0251" w:rsidRDefault="001E0251" w:rsidP="001E0251">
                            <w:pPr>
                              <w:jc w:val="center"/>
                            </w:pPr>
                          </w:p>
                          <w:p w14:paraId="7EBC67ED" w14:textId="77777777" w:rsidR="001E0251" w:rsidRDefault="001E0251" w:rsidP="001E0251">
                            <w:pPr>
                              <w:jc w:val="center"/>
                            </w:pPr>
                          </w:p>
                          <w:p w14:paraId="22E367BD" w14:textId="77777777" w:rsidR="001E0251" w:rsidRDefault="001E0251" w:rsidP="001E0251">
                            <w:pPr>
                              <w:jc w:val="center"/>
                            </w:pPr>
                          </w:p>
                          <w:p w14:paraId="329364F2" w14:textId="77777777" w:rsidR="001E0251" w:rsidRDefault="001E0251" w:rsidP="001E0251">
                            <w:pPr>
                              <w:jc w:val="center"/>
                            </w:pPr>
                          </w:p>
                          <w:p w14:paraId="670DFF9B" w14:textId="77777777" w:rsidR="001E0251" w:rsidRDefault="001E0251" w:rsidP="001E0251">
                            <w:pPr>
                              <w:jc w:val="center"/>
                            </w:pPr>
                          </w:p>
                          <w:p w14:paraId="5406CBB9" w14:textId="77777777" w:rsidR="001E0251" w:rsidRDefault="001E0251" w:rsidP="001E0251">
                            <w:pPr>
                              <w:jc w:val="center"/>
                            </w:pPr>
                          </w:p>
                          <w:p w14:paraId="7330ECBE" w14:textId="77777777" w:rsidR="001E0251" w:rsidRDefault="001E0251" w:rsidP="001E0251">
                            <w:pPr>
                              <w:jc w:val="center"/>
                            </w:pPr>
                          </w:p>
                          <w:p w14:paraId="40DC509E" w14:textId="77777777" w:rsidR="001E0251" w:rsidRDefault="001E0251" w:rsidP="001E0251">
                            <w:pPr>
                              <w:jc w:val="center"/>
                            </w:pPr>
                          </w:p>
                          <w:p w14:paraId="28F3DF60" w14:textId="77777777" w:rsidR="001E0251" w:rsidRDefault="001E0251" w:rsidP="001E0251">
                            <w:pPr>
                              <w:jc w:val="center"/>
                            </w:pPr>
                          </w:p>
                          <w:p w14:paraId="101E232B" w14:textId="77777777" w:rsidR="001E0251" w:rsidRDefault="001E0251" w:rsidP="001E0251">
                            <w:pPr>
                              <w:jc w:val="center"/>
                            </w:pPr>
                          </w:p>
                          <w:p w14:paraId="4E650CD9" w14:textId="77777777" w:rsidR="001E0251" w:rsidRDefault="001E0251" w:rsidP="001E0251">
                            <w:pPr>
                              <w:jc w:val="center"/>
                            </w:pPr>
                          </w:p>
                          <w:p w14:paraId="508078E6" w14:textId="77777777" w:rsidR="001E0251" w:rsidRDefault="001E0251" w:rsidP="001E0251">
                            <w:pPr>
                              <w:jc w:val="center"/>
                            </w:pPr>
                          </w:p>
                          <w:p w14:paraId="182189D9" w14:textId="77777777" w:rsidR="001E0251" w:rsidRDefault="001E0251" w:rsidP="001E0251">
                            <w:pPr>
                              <w:jc w:val="center"/>
                            </w:pPr>
                          </w:p>
                          <w:p w14:paraId="1CE50AA6" w14:textId="77777777" w:rsidR="001E0251" w:rsidRDefault="001E0251" w:rsidP="001E0251">
                            <w:pPr>
                              <w:jc w:val="center"/>
                            </w:pPr>
                          </w:p>
                          <w:p w14:paraId="4C2A30B0" w14:textId="77777777" w:rsidR="001E0251" w:rsidRDefault="001E0251" w:rsidP="001E0251">
                            <w:pPr>
                              <w:jc w:val="center"/>
                            </w:pPr>
                          </w:p>
                          <w:p w14:paraId="0CA11248" w14:textId="77777777" w:rsidR="001E0251" w:rsidRDefault="001E0251" w:rsidP="001E0251">
                            <w:pPr>
                              <w:jc w:val="center"/>
                            </w:pPr>
                          </w:p>
                          <w:p w14:paraId="306475E4" w14:textId="77777777" w:rsidR="001E0251" w:rsidRDefault="001E0251" w:rsidP="001E0251">
                            <w:pPr>
                              <w:jc w:val="center"/>
                            </w:pPr>
                          </w:p>
                          <w:p w14:paraId="414C5D75" w14:textId="77777777" w:rsidR="001E0251" w:rsidRDefault="001E0251" w:rsidP="001E0251">
                            <w:pPr>
                              <w:jc w:val="center"/>
                            </w:pPr>
                          </w:p>
                        </w:txbxContent>
                      </v:textbox>
                      <w10:anchorlock/>
                    </v:oval>
                  </w:pict>
                </mc:Fallback>
              </mc:AlternateContent>
            </w:r>
          </w:p>
        </w:tc>
        <w:tc>
          <w:tcPr>
            <w:tcW w:w="250" w:type="dxa"/>
          </w:tcPr>
          <w:p w14:paraId="26A28349" w14:textId="77777777" w:rsidR="001B2ABD" w:rsidRPr="00DA230E" w:rsidRDefault="001B2ABD" w:rsidP="000C45FF">
            <w:pPr>
              <w:tabs>
                <w:tab w:val="left" w:pos="990"/>
              </w:tabs>
              <w:rPr>
                <w:lang w:val="en-GB"/>
              </w:rPr>
            </w:pPr>
          </w:p>
        </w:tc>
        <w:tc>
          <w:tcPr>
            <w:tcW w:w="6640" w:type="dxa"/>
            <w:vAlign w:val="bottom"/>
          </w:tcPr>
          <w:p w14:paraId="43935538" w14:textId="7603E7B7" w:rsidR="001B2ABD" w:rsidRPr="00DA230E" w:rsidRDefault="0092176A" w:rsidP="001B2ABD">
            <w:pPr>
              <w:pStyle w:val="Title"/>
              <w:rPr>
                <w:lang w:val="en-GB"/>
              </w:rPr>
            </w:pPr>
            <w:r>
              <w:rPr>
                <w:lang w:val="en-GB"/>
              </w:rPr>
              <w:t>omotola jones</w:t>
            </w:r>
          </w:p>
          <w:p w14:paraId="06392D0C" w14:textId="2F97F12F" w:rsidR="001B2ABD" w:rsidRPr="00DA230E" w:rsidRDefault="0092176A" w:rsidP="001B2ABD">
            <w:pPr>
              <w:pStyle w:val="Subtitle"/>
              <w:rPr>
                <w:lang w:val="en-GB"/>
              </w:rPr>
            </w:pPr>
            <w:r>
              <w:rPr>
                <w:spacing w:val="0"/>
                <w:w w:val="100"/>
                <w:lang w:val="en-GB"/>
              </w:rPr>
              <w:t>Urban planner</w:t>
            </w:r>
          </w:p>
        </w:tc>
      </w:tr>
      <w:tr w:rsidR="001B2ABD" w:rsidRPr="00DA230E" w14:paraId="65BFAD2E" w14:textId="77777777" w:rsidTr="00225CCA">
        <w:tc>
          <w:tcPr>
            <w:tcW w:w="3600" w:type="dxa"/>
          </w:tcPr>
          <w:p w14:paraId="44A7418D" w14:textId="5049A7AD" w:rsidR="001B2ABD" w:rsidRPr="00DA230E" w:rsidRDefault="00225CCA" w:rsidP="00036450">
            <w:pPr>
              <w:pStyle w:val="Heading3"/>
              <w:rPr>
                <w:lang w:val="en-GB"/>
              </w:rPr>
            </w:pPr>
            <w:r w:rsidRPr="00225CCA">
              <w:lastRenderedPageBreak/>
              <w:drawing>
                <wp:inline distT="0" distB="0" distL="0" distR="0" wp14:anchorId="402B1E29" wp14:editId="5F712170">
                  <wp:extent cx="1885950" cy="1562100"/>
                  <wp:effectExtent l="0" t="0" r="0" b="0"/>
                  <wp:docPr id="1498044063" name="Picture 1" descr="Image result for hippi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ppie 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562100"/>
                          </a:xfrm>
                          <a:prstGeom prst="rect">
                            <a:avLst/>
                          </a:prstGeom>
                          <a:noFill/>
                          <a:ln>
                            <a:noFill/>
                          </a:ln>
                        </pic:spPr>
                      </pic:pic>
                    </a:graphicData>
                  </a:graphic>
                </wp:inline>
              </w:drawing>
            </w:r>
          </w:p>
          <w:p w14:paraId="7B2A8DEE" w14:textId="77777777" w:rsidR="00162C90" w:rsidRPr="00162C90" w:rsidRDefault="00162C90" w:rsidP="00162C90">
            <w:pPr>
              <w:pStyle w:val="ListParagraph"/>
              <w:numPr>
                <w:ilvl w:val="0"/>
                <w:numId w:val="4"/>
              </w:numPr>
              <w:rPr>
                <w:lang w:val="en-GB"/>
              </w:rPr>
            </w:pPr>
            <w:r w:rsidRPr="00162C90">
              <w:rPr>
                <w:lang w:val="en-GB"/>
              </w:rPr>
              <w:t>Age: 38</w:t>
            </w:r>
          </w:p>
          <w:p w14:paraId="2A93D3B5" w14:textId="77777777" w:rsidR="00162C90" w:rsidRPr="00162C90" w:rsidRDefault="00162C90" w:rsidP="00162C90">
            <w:pPr>
              <w:pStyle w:val="ListParagraph"/>
              <w:numPr>
                <w:ilvl w:val="0"/>
                <w:numId w:val="4"/>
              </w:numPr>
              <w:rPr>
                <w:lang w:val="en-GB"/>
              </w:rPr>
            </w:pPr>
            <w:r w:rsidRPr="00162C90">
              <w:rPr>
                <w:lang w:val="en-GB"/>
              </w:rPr>
              <w:t>Gender: Male</w:t>
            </w:r>
          </w:p>
          <w:p w14:paraId="042D7E21" w14:textId="77777777" w:rsidR="00162C90" w:rsidRPr="00162C90" w:rsidRDefault="00162C90" w:rsidP="00162C90">
            <w:pPr>
              <w:pStyle w:val="ListParagraph"/>
              <w:numPr>
                <w:ilvl w:val="0"/>
                <w:numId w:val="4"/>
              </w:numPr>
              <w:rPr>
                <w:lang w:val="en-GB"/>
              </w:rPr>
            </w:pPr>
            <w:r w:rsidRPr="00162C90">
              <w:rPr>
                <w:lang w:val="en-GB"/>
              </w:rPr>
              <w:t xml:space="preserve">Education: </w:t>
            </w:r>
            <w:proofErr w:type="gramStart"/>
            <w:r w:rsidRPr="00162C90">
              <w:rPr>
                <w:lang w:val="en-GB"/>
              </w:rPr>
              <w:t>Master's degree in Urban Planning</w:t>
            </w:r>
            <w:proofErr w:type="gramEnd"/>
          </w:p>
          <w:p w14:paraId="604C7461" w14:textId="77777777" w:rsidR="00162C90" w:rsidRPr="00162C90" w:rsidRDefault="00162C90" w:rsidP="00162C90">
            <w:pPr>
              <w:pStyle w:val="ListParagraph"/>
              <w:numPr>
                <w:ilvl w:val="0"/>
                <w:numId w:val="4"/>
              </w:numPr>
              <w:rPr>
                <w:lang w:val="en-GB"/>
              </w:rPr>
            </w:pPr>
            <w:r w:rsidRPr="00162C90">
              <w:rPr>
                <w:lang w:val="en-GB"/>
              </w:rPr>
              <w:t>Experience: 10 years of experience in urban planning</w:t>
            </w:r>
          </w:p>
          <w:p w14:paraId="70199683" w14:textId="77777777" w:rsidR="00162C90" w:rsidRPr="00162C90" w:rsidRDefault="00162C90" w:rsidP="00162C90">
            <w:pPr>
              <w:pStyle w:val="ListParagraph"/>
              <w:numPr>
                <w:ilvl w:val="0"/>
                <w:numId w:val="4"/>
              </w:numPr>
              <w:rPr>
                <w:lang w:val="en-GB"/>
              </w:rPr>
            </w:pPr>
            <w:r w:rsidRPr="00162C90">
              <w:rPr>
                <w:lang w:val="en-GB"/>
              </w:rPr>
              <w:t>Industry: Government/Public Sector</w:t>
            </w:r>
          </w:p>
          <w:p w14:paraId="5F8A8507" w14:textId="20DA8178" w:rsidR="00036450" w:rsidRPr="00162C90" w:rsidRDefault="00036450" w:rsidP="00162C90">
            <w:pPr>
              <w:pStyle w:val="ListParagraph"/>
              <w:rPr>
                <w:lang w:val="en-GB"/>
              </w:rPr>
            </w:pPr>
          </w:p>
          <w:p w14:paraId="601E5055" w14:textId="77777777" w:rsidR="00036450" w:rsidRPr="00DA230E" w:rsidRDefault="00036450" w:rsidP="00036450">
            <w:pPr>
              <w:rPr>
                <w:lang w:val="en-GB"/>
              </w:rPr>
            </w:pPr>
          </w:p>
          <w:sdt>
            <w:sdtPr>
              <w:rPr>
                <w:lang w:val="en-GB"/>
              </w:rPr>
              <w:id w:val="-1954003311"/>
              <w:placeholder>
                <w:docPart w:val="B7FDD260FCE24DDDBF81DAF905665B2B"/>
              </w:placeholder>
              <w:temporary/>
              <w:showingPlcHdr/>
              <w15:appearance w15:val="hidden"/>
            </w:sdtPr>
            <w:sdtEndPr/>
            <w:sdtContent>
              <w:p w14:paraId="05FCB136" w14:textId="77777777" w:rsidR="00036450" w:rsidRPr="00DA230E" w:rsidRDefault="004813B3" w:rsidP="00036450">
                <w:pPr>
                  <w:pStyle w:val="Heading3"/>
                  <w:rPr>
                    <w:lang w:val="en-GB"/>
                  </w:rPr>
                </w:pPr>
                <w:r w:rsidRPr="00DA230E">
                  <w:rPr>
                    <w:lang w:val="en-GB" w:bidi="en-GB"/>
                  </w:rPr>
                  <w:t>CONTACT</w:t>
                </w:r>
              </w:p>
            </w:sdtContent>
          </w:sdt>
          <w:sdt>
            <w:sdtPr>
              <w:rPr>
                <w:lang w:val="en-GB"/>
              </w:rPr>
              <w:id w:val="1111563247"/>
              <w:placeholder>
                <w:docPart w:val="EDF787DD556542E39496660C0D846E24"/>
              </w:placeholder>
              <w:temporary/>
              <w:showingPlcHdr/>
              <w15:appearance w15:val="hidden"/>
            </w:sdtPr>
            <w:sdtEndPr/>
            <w:sdtContent>
              <w:p w14:paraId="4A272069" w14:textId="77777777" w:rsidR="004D3011" w:rsidRPr="00DA230E" w:rsidRDefault="004D3011" w:rsidP="004D3011">
                <w:pPr>
                  <w:rPr>
                    <w:lang w:val="en-GB"/>
                  </w:rPr>
                </w:pPr>
                <w:r w:rsidRPr="00DA230E">
                  <w:rPr>
                    <w:lang w:val="en-GB" w:bidi="en-GB"/>
                  </w:rPr>
                  <w:t>PHONE NUMBER:</w:t>
                </w:r>
              </w:p>
            </w:sdtContent>
          </w:sdt>
          <w:p w14:paraId="5A133409" w14:textId="3357B08D" w:rsidR="004D3011" w:rsidRPr="00DA230E" w:rsidRDefault="00162C90" w:rsidP="004D3011">
            <w:pPr>
              <w:rPr>
                <w:lang w:val="en-GB"/>
              </w:rPr>
            </w:pPr>
            <w:r>
              <w:rPr>
                <w:lang w:val="en-GB"/>
              </w:rPr>
              <w:t>07465803479</w:t>
            </w:r>
          </w:p>
          <w:p w14:paraId="2DC01995" w14:textId="77777777" w:rsidR="004D3011" w:rsidRPr="00DA230E" w:rsidRDefault="004D3011" w:rsidP="004D3011">
            <w:pPr>
              <w:rPr>
                <w:lang w:val="en-GB"/>
              </w:rPr>
            </w:pPr>
          </w:p>
          <w:sdt>
            <w:sdtPr>
              <w:rPr>
                <w:lang w:val="en-GB"/>
              </w:rPr>
              <w:id w:val="67859272"/>
              <w:placeholder>
                <w:docPart w:val="512CDBCA84BB4B48988C70D930FCB14D"/>
              </w:placeholder>
              <w:temporary/>
              <w:showingPlcHdr/>
              <w15:appearance w15:val="hidden"/>
            </w:sdtPr>
            <w:sdtEndPr/>
            <w:sdtContent>
              <w:p w14:paraId="3DA23A94" w14:textId="77777777" w:rsidR="004D3011" w:rsidRPr="00DA230E" w:rsidRDefault="004D3011" w:rsidP="004D3011">
                <w:pPr>
                  <w:rPr>
                    <w:lang w:val="en-GB"/>
                  </w:rPr>
                </w:pPr>
                <w:r w:rsidRPr="00DA230E">
                  <w:rPr>
                    <w:lang w:val="en-GB" w:bidi="en-GB"/>
                  </w:rPr>
                  <w:t>WEBSITE:</w:t>
                </w:r>
              </w:p>
            </w:sdtContent>
          </w:sdt>
          <w:p w14:paraId="13AE0441" w14:textId="6A4C3768" w:rsidR="004D3011" w:rsidRPr="00DA230E" w:rsidRDefault="00162C90" w:rsidP="004D3011">
            <w:pPr>
              <w:rPr>
                <w:lang w:val="en-GB"/>
              </w:rPr>
            </w:pPr>
            <w:r>
              <w:rPr>
                <w:lang w:val="en-GB"/>
              </w:rPr>
              <w:t>pinklights@gcail.co.uk</w:t>
            </w:r>
          </w:p>
          <w:p w14:paraId="15E5E5D7" w14:textId="77777777" w:rsidR="004D3011" w:rsidRPr="00DA230E" w:rsidRDefault="004D3011" w:rsidP="004D3011">
            <w:pPr>
              <w:rPr>
                <w:lang w:val="en-GB"/>
              </w:rPr>
            </w:pPr>
          </w:p>
          <w:sdt>
            <w:sdtPr>
              <w:rPr>
                <w:lang w:val="en-GB"/>
              </w:rPr>
              <w:id w:val="-240260293"/>
              <w:placeholder>
                <w:docPart w:val="7AB52C4C38EF45DC9B8A851BC8EA5FC5"/>
              </w:placeholder>
              <w:temporary/>
              <w:showingPlcHdr/>
              <w15:appearance w15:val="hidden"/>
            </w:sdtPr>
            <w:sdtEndPr/>
            <w:sdtContent>
              <w:p w14:paraId="2FAF33BC" w14:textId="77777777" w:rsidR="004D3011" w:rsidRPr="00DA230E" w:rsidRDefault="004D3011" w:rsidP="004D3011">
                <w:pPr>
                  <w:rPr>
                    <w:lang w:val="en-GB"/>
                  </w:rPr>
                </w:pPr>
                <w:r w:rsidRPr="00DA230E">
                  <w:rPr>
                    <w:lang w:val="en-GB" w:bidi="en-GB"/>
                  </w:rPr>
                  <w:t>EMAIL ADDRESS:</w:t>
                </w:r>
              </w:p>
            </w:sdtContent>
          </w:sdt>
          <w:sdt>
            <w:sdtPr>
              <w:rPr>
                <w:lang w:val="en-GB"/>
              </w:rPr>
              <w:id w:val="-1223903890"/>
              <w:placeholder>
                <w:docPart w:val="2357AC68531D4DAEB692047D0E81EED2"/>
              </w:placeholder>
              <w:temporary/>
              <w:showingPlcHdr/>
              <w15:appearance w15:val="hidden"/>
            </w:sdtPr>
            <w:sdtEndPr>
              <w:rPr>
                <w:rStyle w:val="Hyperlink"/>
                <w:color w:val="DD8047" w:themeColor="accent2"/>
                <w:u w:val="single"/>
              </w:rPr>
            </w:sdtEndPr>
            <w:sdtContent>
              <w:p w14:paraId="6F6089D6" w14:textId="77777777" w:rsidR="00036450" w:rsidRPr="00DA230E" w:rsidRDefault="00E4381A" w:rsidP="004D3011">
                <w:pPr>
                  <w:rPr>
                    <w:rStyle w:val="Hyperlink"/>
                    <w:lang w:val="en-GB"/>
                  </w:rPr>
                </w:pPr>
                <w:r w:rsidRPr="00DA230E">
                  <w:rPr>
                    <w:rStyle w:val="Hyperlink"/>
                    <w:lang w:val="en-GB" w:bidi="en-GB"/>
                  </w:rPr>
                  <w:t>someone@example.com</w:t>
                </w:r>
                <w:hyperlink r:id="rId13" w:history="1"/>
              </w:p>
            </w:sdtContent>
          </w:sdt>
          <w:sdt>
            <w:sdtPr>
              <w:rPr>
                <w:lang w:val="en-GB"/>
              </w:rPr>
              <w:id w:val="-1444214663"/>
              <w:placeholder>
                <w:docPart w:val="33C236E087444E11809893779BC548AA"/>
              </w:placeholder>
              <w:temporary/>
              <w:showingPlcHdr/>
              <w15:appearance w15:val="hidden"/>
            </w:sdtPr>
            <w:sdtEndPr/>
            <w:sdtContent>
              <w:p w14:paraId="6594CF13" w14:textId="77777777" w:rsidR="004D3011" w:rsidRPr="00DA230E" w:rsidRDefault="002400EB" w:rsidP="004D3011">
                <w:pPr>
                  <w:pStyle w:val="Heading3"/>
                  <w:rPr>
                    <w:lang w:val="en-GB"/>
                  </w:rPr>
                </w:pPr>
                <w:r w:rsidRPr="00DA230E">
                  <w:rPr>
                    <w:lang w:val="en-GB" w:bidi="en-GB"/>
                  </w:rPr>
                  <w:t>HOBBIES</w:t>
                </w:r>
              </w:p>
            </w:sdtContent>
          </w:sdt>
          <w:sdt>
            <w:sdtPr>
              <w:rPr>
                <w:lang w:val="en-GB"/>
              </w:rPr>
              <w:id w:val="1444813694"/>
              <w:placeholder>
                <w:docPart w:val="A51F6E94ABF84F5D8274B6FD5EFBB479"/>
              </w:placeholder>
              <w:temporary/>
              <w:showingPlcHdr/>
              <w15:appearance w15:val="hidden"/>
            </w:sdtPr>
            <w:sdtEndPr/>
            <w:sdtContent>
              <w:p w14:paraId="18D90151" w14:textId="77777777" w:rsidR="004D3011" w:rsidRPr="00DA230E" w:rsidRDefault="004D3011" w:rsidP="004D3011">
                <w:pPr>
                  <w:rPr>
                    <w:lang w:val="en-GB"/>
                  </w:rPr>
                </w:pPr>
                <w:r w:rsidRPr="00DA230E">
                  <w:rPr>
                    <w:lang w:val="en-GB" w:bidi="en-GB"/>
                  </w:rPr>
                  <w:t>Hobby no. 1</w:t>
                </w:r>
              </w:p>
            </w:sdtContent>
          </w:sdt>
          <w:sdt>
            <w:sdtPr>
              <w:rPr>
                <w:lang w:val="en-GB"/>
              </w:rPr>
              <w:id w:val="127826779"/>
              <w:placeholder>
                <w:docPart w:val="A8C461B9500445C78AE9447F6DDEBEFD"/>
              </w:placeholder>
              <w:temporary/>
              <w:showingPlcHdr/>
              <w15:appearance w15:val="hidden"/>
            </w:sdtPr>
            <w:sdtEndPr/>
            <w:sdtContent>
              <w:p w14:paraId="58144C1A" w14:textId="77777777" w:rsidR="004D3011" w:rsidRPr="00DA230E" w:rsidRDefault="004D3011" w:rsidP="004D3011">
                <w:pPr>
                  <w:rPr>
                    <w:lang w:val="en-GB"/>
                  </w:rPr>
                </w:pPr>
                <w:r w:rsidRPr="00DA230E">
                  <w:rPr>
                    <w:lang w:val="en-GB" w:bidi="en-GB"/>
                  </w:rPr>
                  <w:t>Hobby no. 2</w:t>
                </w:r>
              </w:p>
            </w:sdtContent>
          </w:sdt>
          <w:sdt>
            <w:sdtPr>
              <w:rPr>
                <w:lang w:val="en-GB"/>
              </w:rPr>
              <w:id w:val="-1460640448"/>
              <w:placeholder>
                <w:docPart w:val="92C9B4D2BF5E4E128F6D61902F9087BD"/>
              </w:placeholder>
              <w:temporary/>
              <w:showingPlcHdr/>
              <w15:appearance w15:val="hidden"/>
            </w:sdtPr>
            <w:sdtEndPr/>
            <w:sdtContent>
              <w:p w14:paraId="1DB86CD2" w14:textId="77777777" w:rsidR="004D3011" w:rsidRPr="00DA230E" w:rsidRDefault="004D3011" w:rsidP="004D3011">
                <w:pPr>
                  <w:rPr>
                    <w:lang w:val="en-GB"/>
                  </w:rPr>
                </w:pPr>
                <w:r w:rsidRPr="00DA230E">
                  <w:rPr>
                    <w:lang w:val="en-GB" w:bidi="en-GB"/>
                  </w:rPr>
                  <w:t>Hobby no. 3</w:t>
                </w:r>
              </w:p>
            </w:sdtContent>
          </w:sdt>
          <w:p w14:paraId="04281905" w14:textId="7EF20A04" w:rsidR="004D3011" w:rsidRDefault="004D3011" w:rsidP="004D3011">
            <w:pPr>
              <w:rPr>
                <w:lang w:val="en-GB"/>
              </w:rPr>
            </w:pPr>
          </w:p>
          <w:p w14:paraId="23B91B39" w14:textId="789FB80E" w:rsidR="00162C90" w:rsidRDefault="00162C90" w:rsidP="004D3011">
            <w:pPr>
              <w:rPr>
                <w:b/>
                <w:color w:val="70AD47"/>
                <w:spacing w:val="10"/>
                <w:sz w:val="28"/>
                <w:szCs w:val="28"/>
                <w:lang w:val="en-GB"/>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lang w:val="en-GB"/>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Needs</w:t>
            </w:r>
          </w:p>
          <w:p w14:paraId="47AEF741" w14:textId="77777777" w:rsidR="00162C90" w:rsidRPr="00162C90" w:rsidRDefault="00162C90" w:rsidP="00162C90">
            <w:pPr>
              <w:numPr>
                <w:ilvl w:val="0"/>
                <w:numId w:val="5"/>
              </w:numPr>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Comprehensive Urban Data: Alex needs access to comprehensive population data, including demographic, socioeconomic, and spatial information at various scales (e.g., </w:t>
            </w:r>
            <w:proofErr w:type="spellStart"/>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neighborhood</w:t>
            </w:r>
            <w:proofErr w:type="spellEnd"/>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district, city) to </w:t>
            </w:r>
            <w:proofErr w:type="spellStart"/>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urban trends and patterns.</w:t>
            </w:r>
          </w:p>
          <w:p w14:paraId="1E505C0C" w14:textId="77777777" w:rsidR="00162C90" w:rsidRPr="00162C90" w:rsidRDefault="00162C90" w:rsidP="00162C90">
            <w:pPr>
              <w:numPr>
                <w:ilvl w:val="0"/>
                <w:numId w:val="5"/>
              </w:numPr>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GIS and Mapping Tools: He requires Geographic Information System (GIS) software and mapping tools to visualize population data spatially, </w:t>
            </w:r>
            <w:proofErr w:type="spellStart"/>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urban spatial patterns, and identify areas of high population density, growth, and vulnerability.</w:t>
            </w:r>
          </w:p>
          <w:p w14:paraId="0BE7ED43" w14:textId="77777777" w:rsidR="00162C90" w:rsidRPr="00162C90" w:rsidRDefault="00162C90" w:rsidP="00162C90">
            <w:pPr>
              <w:numPr>
                <w:ilvl w:val="0"/>
                <w:numId w:val="5"/>
              </w:numPr>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 Planning: Alex needs tools for scenario planning and urban simulation to evaluate the potential impacts of different urban development strategies and policies on population dynamics, land use, and infrastructure requirements.</w:t>
            </w:r>
          </w:p>
          <w:p w14:paraId="5B85DFF5" w14:textId="77777777" w:rsidR="00162C90" w:rsidRPr="00162C90" w:rsidRDefault="00162C90" w:rsidP="00162C90">
            <w:pPr>
              <w:numPr>
                <w:ilvl w:val="0"/>
                <w:numId w:val="5"/>
              </w:numPr>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Stakeholder Engagement Platform: He seeks a platform for engaging stakeholders, hosting public consultations, and gathering feedback on urban planning proposals, fostering transparency, </w:t>
            </w:r>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participation, and collaboration in the planning process.</w:t>
            </w:r>
          </w:p>
          <w:p w14:paraId="39ED91D2" w14:textId="77777777" w:rsidR="00162C90" w:rsidRPr="00162C90" w:rsidRDefault="00162C90" w:rsidP="00162C90">
            <w:pPr>
              <w:numPr>
                <w:ilvl w:val="0"/>
                <w:numId w:val="5"/>
              </w:numPr>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Integration with Planning Software: Integration with urban planning software and tools is essential for Alex to streamline workflows, </w:t>
            </w:r>
            <w:proofErr w:type="spellStart"/>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162C90">
              <w:rPr>
                <w:bCs/>
                <w:color w:val="000000" w:themeColor="text1"/>
                <w:sz w:val="14"/>
                <w:szCs w:val="1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population data within the context of urban planning models, and generate actionable insights for decision-making.</w:t>
            </w:r>
          </w:p>
          <w:p w14:paraId="473372EE" w14:textId="73CBB28D" w:rsidR="00162C90" w:rsidRPr="00162C90" w:rsidRDefault="00162C90" w:rsidP="004D3011">
            <w:pPr>
              <w:rPr>
                <w:bCs/>
                <w:color w:val="70AD47"/>
                <w:spacing w:val="10"/>
                <w:sz w:val="16"/>
                <w:szCs w:val="16"/>
                <w:lang w:val="en-GB"/>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250" w:type="dxa"/>
          </w:tcPr>
          <w:p w14:paraId="1BCCE89C" w14:textId="77777777" w:rsidR="001B2ABD" w:rsidRPr="00DA230E" w:rsidRDefault="001B2ABD" w:rsidP="000C45FF">
            <w:pPr>
              <w:tabs>
                <w:tab w:val="left" w:pos="990"/>
              </w:tabs>
              <w:rPr>
                <w:lang w:val="en-GB"/>
              </w:rPr>
            </w:pPr>
          </w:p>
        </w:tc>
        <w:tc>
          <w:tcPr>
            <w:tcW w:w="6640" w:type="dxa"/>
          </w:tcPr>
          <w:p w14:paraId="1F045B7A" w14:textId="24AE5DE8" w:rsidR="001B2ABD" w:rsidRDefault="0092176A" w:rsidP="00036450">
            <w:pPr>
              <w:pStyle w:val="Heading2"/>
              <w:rPr>
                <w:lang w:val="en-GB"/>
              </w:rPr>
            </w:pPr>
            <w:r>
              <w:rPr>
                <w:lang w:val="en-GB"/>
              </w:rPr>
              <w:t>image</w:t>
            </w:r>
          </w:p>
          <w:p w14:paraId="20CF56B3" w14:textId="77777777" w:rsidR="0092176A" w:rsidRPr="0092176A" w:rsidRDefault="0092176A" w:rsidP="0092176A">
            <w:pPr>
              <w:rPr>
                <w:lang w:val="en-GB"/>
              </w:rPr>
            </w:pPr>
            <w:r w:rsidRPr="0092176A">
              <w:rPr>
                <w:lang w:val="en-GB"/>
              </w:rPr>
              <w:t xml:space="preserve">Alex is a visionary urban planner dedicated to creating </w:t>
            </w:r>
            <w:proofErr w:type="spellStart"/>
            <w:r w:rsidRPr="0092176A">
              <w:rPr>
                <w:lang w:val="en-GB"/>
              </w:rPr>
              <w:t>livable</w:t>
            </w:r>
            <w:proofErr w:type="spellEnd"/>
            <w:r w:rsidRPr="0092176A">
              <w:rPr>
                <w:lang w:val="en-GB"/>
              </w:rPr>
              <w:t>, resilient, and inclusive cities. He leverages his expertise in data analysis, spatial planning, and stakeholder engagement to address complex urban challenges and shape the future of cities for generations to come. With a passion for sustainable development and community empowerment, Alex is committed to making cities more vibrant, equitable, and environmentally sustainable places to live and work.</w:t>
            </w:r>
          </w:p>
          <w:p w14:paraId="4D3DE279" w14:textId="77777777" w:rsidR="0092176A" w:rsidRPr="0092176A" w:rsidRDefault="0092176A" w:rsidP="0092176A">
            <w:pPr>
              <w:rPr>
                <w:lang w:val="en-GB"/>
              </w:rPr>
            </w:pPr>
            <w:r w:rsidRPr="0092176A">
              <w:rPr>
                <w:lang w:val="en-GB"/>
              </w:rPr>
              <w:t>Understanding Alex's perspective and requirements is crucial for designing population reporting systems and urban planning tools that support data-driven, inclusive, and sustainable urban development initiatives.</w:t>
            </w:r>
          </w:p>
          <w:p w14:paraId="3254502B" w14:textId="3C1EB4BD" w:rsidR="0092176A" w:rsidRPr="0092176A" w:rsidRDefault="0092176A" w:rsidP="0092176A">
            <w:pPr>
              <w:rPr>
                <w:lang w:val="en-GB"/>
              </w:rPr>
            </w:pPr>
          </w:p>
          <w:p w14:paraId="6C13548C" w14:textId="382C9FD8" w:rsidR="00036450" w:rsidRPr="00DA230E" w:rsidRDefault="0092176A" w:rsidP="00036450">
            <w:pPr>
              <w:pStyle w:val="Heading2"/>
              <w:rPr>
                <w:lang w:val="en-GB"/>
              </w:rPr>
            </w:pPr>
            <w:r>
              <w:rPr>
                <w:lang w:val="en-GB"/>
              </w:rPr>
              <w:t>goals</w:t>
            </w:r>
          </w:p>
          <w:p w14:paraId="204D59BD" w14:textId="77777777" w:rsidR="0092176A" w:rsidRPr="0092176A" w:rsidRDefault="0092176A" w:rsidP="0092176A">
            <w:pPr>
              <w:numPr>
                <w:ilvl w:val="0"/>
                <w:numId w:val="1"/>
              </w:numPr>
              <w:rPr>
                <w:lang w:val="en-GB"/>
              </w:rPr>
            </w:pPr>
            <w:r w:rsidRPr="0092176A">
              <w:rPr>
                <w:b/>
                <w:bCs/>
                <w:lang w:val="en-GB"/>
              </w:rPr>
              <w:t>Sustainable Development:</w:t>
            </w:r>
            <w:r w:rsidRPr="0092176A">
              <w:rPr>
                <w:lang w:val="en-GB"/>
              </w:rPr>
              <w:t xml:space="preserve"> Alex's primary goal is to develop urban plans and policies that promote sustainable development, efficient land use, and equitable access to resources and services for urban populations.</w:t>
            </w:r>
          </w:p>
          <w:p w14:paraId="527858F6" w14:textId="77777777" w:rsidR="0092176A" w:rsidRPr="0092176A" w:rsidRDefault="0092176A" w:rsidP="0092176A">
            <w:pPr>
              <w:numPr>
                <w:ilvl w:val="0"/>
                <w:numId w:val="1"/>
              </w:numPr>
              <w:rPr>
                <w:lang w:val="en-GB"/>
              </w:rPr>
            </w:pPr>
            <w:r w:rsidRPr="0092176A">
              <w:rPr>
                <w:b/>
                <w:bCs/>
                <w:lang w:val="en-GB"/>
              </w:rPr>
              <w:t>Infrastructure Planning:</w:t>
            </w:r>
            <w:r w:rsidRPr="0092176A">
              <w:rPr>
                <w:lang w:val="en-GB"/>
              </w:rPr>
              <w:t xml:space="preserve"> He aims to identify infrastructure needs, such as transportation systems, housing, utilities, and public amenities, based on population growth and demographic shifts.</w:t>
            </w:r>
          </w:p>
          <w:p w14:paraId="6DF9C322" w14:textId="77777777" w:rsidR="0092176A" w:rsidRPr="0092176A" w:rsidRDefault="0092176A" w:rsidP="0092176A">
            <w:pPr>
              <w:numPr>
                <w:ilvl w:val="0"/>
                <w:numId w:val="1"/>
              </w:numPr>
              <w:rPr>
                <w:lang w:val="en-GB"/>
              </w:rPr>
            </w:pPr>
            <w:r w:rsidRPr="0092176A">
              <w:rPr>
                <w:b/>
                <w:bCs/>
                <w:lang w:val="en-GB"/>
              </w:rPr>
              <w:t>Community Engagement:</w:t>
            </w:r>
            <w:r w:rsidRPr="0092176A">
              <w:rPr>
                <w:lang w:val="en-GB"/>
              </w:rPr>
              <w:t xml:space="preserve"> Alex values community engagement and seeks to involve residents, stakeholders, and local communities in the urban planning process to ensure their needs and preferences are considered.</w:t>
            </w:r>
          </w:p>
          <w:p w14:paraId="21BFF387" w14:textId="0C06D38D" w:rsidR="0092176A" w:rsidRPr="0092176A" w:rsidRDefault="0092176A" w:rsidP="0092176A">
            <w:pPr>
              <w:numPr>
                <w:ilvl w:val="0"/>
                <w:numId w:val="1"/>
              </w:numPr>
              <w:rPr>
                <w:lang w:val="en-GB"/>
              </w:rPr>
            </w:pPr>
            <w:r w:rsidRPr="0092176A">
              <w:rPr>
                <w:b/>
                <w:bCs/>
                <w:lang w:val="en-GB"/>
              </w:rPr>
              <w:t>Data-Driven Decision Making:</w:t>
            </w:r>
            <w:r w:rsidRPr="0092176A">
              <w:rPr>
                <w:lang w:val="en-GB"/>
              </w:rPr>
              <w:t xml:space="preserve"> He emphasizes the importance of data-driven decision-making, relying on population data and spatial analysis to inform urban planning strategies and interventions.</w:t>
            </w:r>
          </w:p>
          <w:p w14:paraId="61E11D87" w14:textId="22FD00C8" w:rsidR="004D3011" w:rsidRPr="00DA230E" w:rsidRDefault="004D3011" w:rsidP="004D3011">
            <w:pPr>
              <w:rPr>
                <w:lang w:val="en-GB"/>
              </w:rPr>
            </w:pPr>
          </w:p>
          <w:p w14:paraId="1436A261" w14:textId="77777777" w:rsidR="004D3011" w:rsidRPr="00DA230E" w:rsidRDefault="004D3011" w:rsidP="00036450">
            <w:pPr>
              <w:rPr>
                <w:lang w:val="en-GB"/>
              </w:rPr>
            </w:pPr>
          </w:p>
          <w:p w14:paraId="0F003104" w14:textId="5E0374DA" w:rsidR="00036450" w:rsidRPr="00DA230E" w:rsidRDefault="0092176A" w:rsidP="00036450">
            <w:pPr>
              <w:pStyle w:val="Heading2"/>
              <w:rPr>
                <w:lang w:val="en-GB"/>
              </w:rPr>
            </w:pPr>
            <w:r>
              <w:rPr>
                <w:lang w:val="en-GB"/>
              </w:rPr>
              <w:t>challenges</w:t>
            </w:r>
          </w:p>
          <w:p w14:paraId="182296D3" w14:textId="06B13BF8" w:rsidR="0092176A" w:rsidRPr="0092176A" w:rsidRDefault="0092176A" w:rsidP="0092176A">
            <w:pPr>
              <w:rPr>
                <w:color w:val="000000" w:themeColor="text1"/>
                <w:lang w:val="en-GB"/>
              </w:rPr>
            </w:pPr>
            <w:r>
              <w:rPr>
                <w:b/>
                <w:bCs/>
                <w:color w:val="000000" w:themeColor="text1"/>
                <w:lang w:val="en-GB"/>
              </w:rPr>
              <w:t xml:space="preserve">             1.</w:t>
            </w:r>
            <w:r w:rsidRPr="0092176A">
              <w:rPr>
                <w:b/>
                <w:bCs/>
                <w:color w:val="000000" w:themeColor="text1"/>
                <w:lang w:val="en-GB"/>
              </w:rPr>
              <w:t>urbanization</w:t>
            </w:r>
            <w:r w:rsidRPr="0092176A">
              <w:rPr>
                <w:b/>
                <w:bCs/>
                <w:color w:val="000000" w:themeColor="text1"/>
                <w:lang w:val="en-GB"/>
              </w:rPr>
              <w:t xml:space="preserve"> Trends:</w:t>
            </w:r>
            <w:r w:rsidRPr="0092176A">
              <w:rPr>
                <w:color w:val="000000" w:themeColor="text1"/>
                <w:lang w:val="en-GB"/>
              </w:rPr>
              <w:t xml:space="preserve"> Alex faces challenges related to rapid </w:t>
            </w:r>
            <w:r>
              <w:rPr>
                <w:color w:val="000000" w:themeColor="text1"/>
                <w:lang w:val="en-GB"/>
              </w:rPr>
              <w:t xml:space="preserve">         </w:t>
            </w:r>
            <w:r w:rsidRPr="0092176A">
              <w:rPr>
                <w:color w:val="000000" w:themeColor="text1"/>
                <w:lang w:val="en-GB"/>
              </w:rPr>
              <w:t>urbanization, population growth, and urban sprawl, requiring innovative solutions to manage urban growth and mitigate associated challenges such as congestion, pollution, and resource depletion.</w:t>
            </w:r>
          </w:p>
          <w:p w14:paraId="0200D634" w14:textId="77777777" w:rsidR="0092176A" w:rsidRPr="0092176A" w:rsidRDefault="0092176A" w:rsidP="0092176A">
            <w:pPr>
              <w:numPr>
                <w:ilvl w:val="0"/>
                <w:numId w:val="3"/>
              </w:numPr>
              <w:rPr>
                <w:color w:val="000000" w:themeColor="text1"/>
                <w:lang w:val="en-GB"/>
              </w:rPr>
            </w:pPr>
            <w:r w:rsidRPr="0092176A">
              <w:rPr>
                <w:b/>
                <w:bCs/>
                <w:color w:val="000000" w:themeColor="text1"/>
                <w:lang w:val="en-GB"/>
              </w:rPr>
              <w:t>Equitable Development:</w:t>
            </w:r>
            <w:r w:rsidRPr="0092176A">
              <w:rPr>
                <w:color w:val="000000" w:themeColor="text1"/>
                <w:lang w:val="en-GB"/>
              </w:rPr>
              <w:t xml:space="preserve"> Balancing the needs of diverse communities and ensuring equitable access to resources and opportunities is a constant challenge for Alex, who strives to address social inequalities and disparities in urban development.</w:t>
            </w:r>
          </w:p>
          <w:p w14:paraId="7526292F" w14:textId="77777777" w:rsidR="0092176A" w:rsidRPr="0092176A" w:rsidRDefault="0092176A" w:rsidP="0092176A">
            <w:pPr>
              <w:numPr>
                <w:ilvl w:val="0"/>
                <w:numId w:val="3"/>
              </w:numPr>
              <w:rPr>
                <w:color w:val="000000" w:themeColor="text1"/>
                <w:lang w:val="en-GB"/>
              </w:rPr>
            </w:pPr>
            <w:r w:rsidRPr="0092176A">
              <w:rPr>
                <w:b/>
                <w:bCs/>
                <w:color w:val="000000" w:themeColor="text1"/>
                <w:lang w:val="en-GB"/>
              </w:rPr>
              <w:t>Environmental Sustainability:</w:t>
            </w:r>
            <w:r w:rsidRPr="0092176A">
              <w:rPr>
                <w:color w:val="000000" w:themeColor="text1"/>
                <w:lang w:val="en-GB"/>
              </w:rPr>
              <w:t xml:space="preserve"> Achieving environmental sustainability and resilience in the face of climate change impacts poses challenges for Alex, who seeks to incorporate green infrastructure and sustainable design principles into urban planning initiatives.</w:t>
            </w:r>
          </w:p>
          <w:p w14:paraId="5406D4EE" w14:textId="77777777" w:rsidR="0092176A" w:rsidRPr="0092176A" w:rsidRDefault="0092176A" w:rsidP="0092176A">
            <w:pPr>
              <w:numPr>
                <w:ilvl w:val="0"/>
                <w:numId w:val="3"/>
              </w:numPr>
              <w:rPr>
                <w:color w:val="000000" w:themeColor="text1"/>
                <w:lang w:val="en-GB"/>
              </w:rPr>
            </w:pPr>
            <w:r w:rsidRPr="0092176A">
              <w:rPr>
                <w:b/>
                <w:bCs/>
                <w:color w:val="000000" w:themeColor="text1"/>
                <w:lang w:val="en-GB"/>
              </w:rPr>
              <w:t>Policy Implementation:</w:t>
            </w:r>
            <w:r w:rsidRPr="0092176A">
              <w:rPr>
                <w:color w:val="000000" w:themeColor="text1"/>
                <w:lang w:val="en-GB"/>
              </w:rPr>
              <w:t xml:space="preserve"> Effectively implementing urban planning policies and initiatives requires collaboration with various stakeholders, navigating bureaucratic processes, and securing funding and political support.</w:t>
            </w:r>
          </w:p>
          <w:p w14:paraId="014D8CEF" w14:textId="77777777" w:rsidR="0092176A" w:rsidRPr="0092176A" w:rsidRDefault="0092176A" w:rsidP="0092176A">
            <w:pPr>
              <w:numPr>
                <w:ilvl w:val="0"/>
                <w:numId w:val="2"/>
              </w:numPr>
              <w:rPr>
                <w:color w:val="FFFFFF" w:themeColor="background1"/>
                <w:lang w:val="en-GB"/>
              </w:rPr>
            </w:pPr>
            <w:r w:rsidRPr="0092176A">
              <w:rPr>
                <w:b/>
                <w:bCs/>
                <w:color w:val="FFFFFF" w:themeColor="background1"/>
                <w:lang w:val="en-GB"/>
              </w:rPr>
              <w:t>Environmental Sustainability:</w:t>
            </w:r>
            <w:r w:rsidRPr="0092176A">
              <w:rPr>
                <w:color w:val="FFFFFF" w:themeColor="background1"/>
                <w:lang w:val="en-GB"/>
              </w:rPr>
              <w:t xml:space="preserve"> Achieving environmental sustainability and resilience in the face of climate change impacts poses challenges for Alex, who seeks to incorporate green infrastructure and sustainable design principles into urban planning initiatives.</w:t>
            </w:r>
          </w:p>
          <w:p w14:paraId="17246F23" w14:textId="77777777" w:rsidR="0092176A" w:rsidRPr="0092176A" w:rsidRDefault="0092176A" w:rsidP="0092176A">
            <w:pPr>
              <w:numPr>
                <w:ilvl w:val="0"/>
                <w:numId w:val="2"/>
              </w:numPr>
              <w:rPr>
                <w:color w:val="FFFFFF" w:themeColor="background1"/>
                <w:lang w:val="en-GB"/>
              </w:rPr>
            </w:pPr>
            <w:r w:rsidRPr="0092176A">
              <w:rPr>
                <w:b/>
                <w:bCs/>
                <w:color w:val="FFFFFF" w:themeColor="background1"/>
                <w:lang w:val="en-GB"/>
              </w:rPr>
              <w:t>Policy Implementation:</w:t>
            </w:r>
            <w:r w:rsidRPr="0092176A">
              <w:rPr>
                <w:color w:val="FFFFFF" w:themeColor="background1"/>
                <w:lang w:val="en-GB"/>
              </w:rPr>
              <w:t xml:space="preserve"> Effectively implementing urban planning policies and initiatives requires collaboration with various stakeholders, navigating bureaucratic processes, and securing funding and political support.</w:t>
            </w:r>
          </w:p>
          <w:p w14:paraId="15652EC3" w14:textId="71BAAA96" w:rsidR="00036450" w:rsidRPr="00DA230E" w:rsidRDefault="00036450" w:rsidP="004D3011">
            <w:pPr>
              <w:rPr>
                <w:color w:val="FFFFFF" w:themeColor="background1"/>
                <w:lang w:val="en-GB"/>
              </w:rPr>
            </w:pPr>
          </w:p>
        </w:tc>
      </w:tr>
    </w:tbl>
    <w:p w14:paraId="05639C59" w14:textId="77777777" w:rsidR="00225CCA" w:rsidRPr="00DA230E" w:rsidRDefault="00225CCA" w:rsidP="000C45FF">
      <w:pPr>
        <w:tabs>
          <w:tab w:val="left" w:pos="990"/>
        </w:tabs>
        <w:rPr>
          <w:lang w:val="en-GB"/>
        </w:rPr>
      </w:pPr>
    </w:p>
    <w:sectPr w:rsidR="0043117B" w:rsidRPr="00DA230E" w:rsidSect="00CD7668">
      <w:headerReference w:type="default" r:id="rId14"/>
      <w:pgSz w:w="11906" w:h="16838" w:code="9"/>
      <w:pgMar w:top="1418" w:right="680" w:bottom="720" w:left="720"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58B10" w14:textId="77777777" w:rsidR="0092176A" w:rsidRDefault="0092176A" w:rsidP="000C45FF">
      <w:r>
        <w:separator/>
      </w:r>
    </w:p>
  </w:endnote>
  <w:endnote w:type="continuationSeparator" w:id="0">
    <w:p w14:paraId="309B2D16" w14:textId="77777777" w:rsidR="0092176A" w:rsidRDefault="0092176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6EE6" w14:textId="77777777" w:rsidR="0092176A" w:rsidRDefault="0092176A" w:rsidP="000C45FF">
      <w:r>
        <w:separator/>
      </w:r>
    </w:p>
  </w:footnote>
  <w:footnote w:type="continuationSeparator" w:id="0">
    <w:p w14:paraId="33CA7F2A" w14:textId="77777777" w:rsidR="0092176A" w:rsidRDefault="0092176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B5C0" w14:textId="77777777" w:rsidR="000C45FF" w:rsidRDefault="000C45FF">
    <w:pPr>
      <w:pStyle w:val="Header"/>
    </w:pPr>
    <w:r>
      <w:rPr>
        <w:noProof/>
        <w:lang w:val="en-GB" w:bidi="en-GB"/>
      </w:rPr>
      <w:drawing>
        <wp:anchor distT="0" distB="0" distL="114300" distR="114300" simplePos="0" relativeHeight="251658240" behindDoc="1" locked="0" layoutInCell="1" allowOverlap="1" wp14:anchorId="3946C4F2" wp14:editId="6AFE58DE">
          <wp:simplePos x="0" y="0"/>
          <wp:positionH relativeFrom="page">
            <wp:align>center</wp:align>
          </wp:positionH>
          <wp:positionV relativeFrom="page">
            <wp:align>center</wp:align>
          </wp:positionV>
          <wp:extent cx="7260336" cy="9628632"/>
          <wp:effectExtent l="0" t="0" r="0" b="0"/>
          <wp:wrapNone/>
          <wp:docPr id="22" name="Graphic 22"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212C"/>
    <w:multiLevelType w:val="multilevel"/>
    <w:tmpl w:val="9064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42AB8"/>
    <w:multiLevelType w:val="multilevel"/>
    <w:tmpl w:val="0D72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435E1"/>
    <w:multiLevelType w:val="hybridMultilevel"/>
    <w:tmpl w:val="92C6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D22F70"/>
    <w:multiLevelType w:val="multilevel"/>
    <w:tmpl w:val="2D34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761F1"/>
    <w:multiLevelType w:val="multilevel"/>
    <w:tmpl w:val="3048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606620">
    <w:abstractNumId w:val="1"/>
  </w:num>
  <w:num w:numId="2" w16cid:durableId="1704864840">
    <w:abstractNumId w:val="3"/>
  </w:num>
  <w:num w:numId="3" w16cid:durableId="30082116">
    <w:abstractNumId w:val="0"/>
  </w:num>
  <w:num w:numId="4" w16cid:durableId="1638728161">
    <w:abstractNumId w:val="2"/>
  </w:num>
  <w:num w:numId="5" w16cid:durableId="1472477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6A"/>
    <w:rsid w:val="00036450"/>
    <w:rsid w:val="000C45FF"/>
    <w:rsid w:val="000E3FD1"/>
    <w:rsid w:val="00112054"/>
    <w:rsid w:val="001525E1"/>
    <w:rsid w:val="00162C90"/>
    <w:rsid w:val="00180329"/>
    <w:rsid w:val="0019001F"/>
    <w:rsid w:val="001A74A5"/>
    <w:rsid w:val="001B2ABD"/>
    <w:rsid w:val="001E0251"/>
    <w:rsid w:val="001E0391"/>
    <w:rsid w:val="001E1759"/>
    <w:rsid w:val="001F1ECC"/>
    <w:rsid w:val="00225CCA"/>
    <w:rsid w:val="002400EB"/>
    <w:rsid w:val="00256CF7"/>
    <w:rsid w:val="0030481B"/>
    <w:rsid w:val="0037121F"/>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867A0"/>
    <w:rsid w:val="007927F5"/>
    <w:rsid w:val="00802CA0"/>
    <w:rsid w:val="0092176A"/>
    <w:rsid w:val="009742BE"/>
    <w:rsid w:val="009A016A"/>
    <w:rsid w:val="00A2118D"/>
    <w:rsid w:val="00AD76E2"/>
    <w:rsid w:val="00B20152"/>
    <w:rsid w:val="00B70850"/>
    <w:rsid w:val="00C066B6"/>
    <w:rsid w:val="00C37BA1"/>
    <w:rsid w:val="00C4674C"/>
    <w:rsid w:val="00C506CF"/>
    <w:rsid w:val="00C72BED"/>
    <w:rsid w:val="00C9578B"/>
    <w:rsid w:val="00CD7668"/>
    <w:rsid w:val="00D2522B"/>
    <w:rsid w:val="00D5459D"/>
    <w:rsid w:val="00DA230E"/>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E861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C37BA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paragraph" w:styleId="ListParagraph">
    <w:name w:val="List Paragraph"/>
    <w:basedOn w:val="Normal"/>
    <w:uiPriority w:val="34"/>
    <w:semiHidden/>
    <w:qFormat/>
    <w:rsid w:val="0016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5018">
      <w:bodyDiv w:val="1"/>
      <w:marLeft w:val="0"/>
      <w:marRight w:val="0"/>
      <w:marTop w:val="0"/>
      <w:marBottom w:val="0"/>
      <w:divBdr>
        <w:top w:val="none" w:sz="0" w:space="0" w:color="auto"/>
        <w:left w:val="none" w:sz="0" w:space="0" w:color="auto"/>
        <w:bottom w:val="none" w:sz="0" w:space="0" w:color="auto"/>
        <w:right w:val="none" w:sz="0" w:space="0" w:color="auto"/>
      </w:divBdr>
    </w:div>
    <w:div w:id="230236314">
      <w:bodyDiv w:val="1"/>
      <w:marLeft w:val="0"/>
      <w:marRight w:val="0"/>
      <w:marTop w:val="0"/>
      <w:marBottom w:val="0"/>
      <w:divBdr>
        <w:top w:val="none" w:sz="0" w:space="0" w:color="auto"/>
        <w:left w:val="none" w:sz="0" w:space="0" w:color="auto"/>
        <w:bottom w:val="none" w:sz="0" w:space="0" w:color="auto"/>
        <w:right w:val="none" w:sz="0" w:space="0" w:color="auto"/>
      </w:divBdr>
    </w:div>
    <w:div w:id="253782659">
      <w:bodyDiv w:val="1"/>
      <w:marLeft w:val="0"/>
      <w:marRight w:val="0"/>
      <w:marTop w:val="0"/>
      <w:marBottom w:val="0"/>
      <w:divBdr>
        <w:top w:val="none" w:sz="0" w:space="0" w:color="auto"/>
        <w:left w:val="none" w:sz="0" w:space="0" w:color="auto"/>
        <w:bottom w:val="none" w:sz="0" w:space="0" w:color="auto"/>
        <w:right w:val="none" w:sz="0" w:space="0" w:color="auto"/>
      </w:divBdr>
    </w:div>
    <w:div w:id="364604958">
      <w:bodyDiv w:val="1"/>
      <w:marLeft w:val="0"/>
      <w:marRight w:val="0"/>
      <w:marTop w:val="0"/>
      <w:marBottom w:val="0"/>
      <w:divBdr>
        <w:top w:val="none" w:sz="0" w:space="0" w:color="auto"/>
        <w:left w:val="none" w:sz="0" w:space="0" w:color="auto"/>
        <w:bottom w:val="none" w:sz="0" w:space="0" w:color="auto"/>
        <w:right w:val="none" w:sz="0" w:space="0" w:color="auto"/>
      </w:divBdr>
    </w:div>
    <w:div w:id="1167281034">
      <w:bodyDiv w:val="1"/>
      <w:marLeft w:val="0"/>
      <w:marRight w:val="0"/>
      <w:marTop w:val="0"/>
      <w:marBottom w:val="0"/>
      <w:divBdr>
        <w:top w:val="none" w:sz="0" w:space="0" w:color="auto"/>
        <w:left w:val="none" w:sz="0" w:space="0" w:color="auto"/>
        <w:bottom w:val="none" w:sz="0" w:space="0" w:color="auto"/>
        <w:right w:val="none" w:sz="0" w:space="0" w:color="auto"/>
      </w:divBdr>
    </w:div>
    <w:div w:id="12655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mailgoeshere@exampl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ri\AppData\Roaming\Microsoft\Templates\Blue%20grey%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FDD260FCE24DDDBF81DAF905665B2B"/>
        <w:category>
          <w:name w:val="General"/>
          <w:gallery w:val="placeholder"/>
        </w:category>
        <w:types>
          <w:type w:val="bbPlcHdr"/>
        </w:types>
        <w:behaviors>
          <w:behavior w:val="content"/>
        </w:behaviors>
        <w:guid w:val="{AFD01F0C-A1A4-4EC6-BDD1-9163F99BB2FD}"/>
      </w:docPartPr>
      <w:docPartBody>
        <w:p w:rsidR="00226670" w:rsidRDefault="00226670">
          <w:pPr>
            <w:pStyle w:val="B7FDD260FCE24DDDBF81DAF905665B2B"/>
          </w:pPr>
          <w:r w:rsidRPr="00DA230E">
            <w:rPr>
              <w:lang w:bidi="en-GB"/>
            </w:rPr>
            <w:t>CONTACT</w:t>
          </w:r>
        </w:p>
      </w:docPartBody>
    </w:docPart>
    <w:docPart>
      <w:docPartPr>
        <w:name w:val="EDF787DD556542E39496660C0D846E24"/>
        <w:category>
          <w:name w:val="General"/>
          <w:gallery w:val="placeholder"/>
        </w:category>
        <w:types>
          <w:type w:val="bbPlcHdr"/>
        </w:types>
        <w:behaviors>
          <w:behavior w:val="content"/>
        </w:behaviors>
        <w:guid w:val="{BE7F5A2A-4C7D-4549-A97F-94DC9B6AEA75}"/>
      </w:docPartPr>
      <w:docPartBody>
        <w:p w:rsidR="00226670" w:rsidRDefault="00226670">
          <w:pPr>
            <w:pStyle w:val="EDF787DD556542E39496660C0D846E24"/>
          </w:pPr>
          <w:r w:rsidRPr="00DA230E">
            <w:rPr>
              <w:lang w:bidi="en-GB"/>
            </w:rPr>
            <w:t>PHONE NUMBER:</w:t>
          </w:r>
        </w:p>
      </w:docPartBody>
    </w:docPart>
    <w:docPart>
      <w:docPartPr>
        <w:name w:val="512CDBCA84BB4B48988C70D930FCB14D"/>
        <w:category>
          <w:name w:val="General"/>
          <w:gallery w:val="placeholder"/>
        </w:category>
        <w:types>
          <w:type w:val="bbPlcHdr"/>
        </w:types>
        <w:behaviors>
          <w:behavior w:val="content"/>
        </w:behaviors>
        <w:guid w:val="{E03EFDB9-0C5C-4951-A11E-60D4B2E5595E}"/>
      </w:docPartPr>
      <w:docPartBody>
        <w:p w:rsidR="00226670" w:rsidRDefault="00226670">
          <w:pPr>
            <w:pStyle w:val="512CDBCA84BB4B48988C70D930FCB14D"/>
          </w:pPr>
          <w:r w:rsidRPr="00DA230E">
            <w:rPr>
              <w:lang w:bidi="en-GB"/>
            </w:rPr>
            <w:t>WEBSITE:</w:t>
          </w:r>
        </w:p>
      </w:docPartBody>
    </w:docPart>
    <w:docPart>
      <w:docPartPr>
        <w:name w:val="7AB52C4C38EF45DC9B8A851BC8EA5FC5"/>
        <w:category>
          <w:name w:val="General"/>
          <w:gallery w:val="placeholder"/>
        </w:category>
        <w:types>
          <w:type w:val="bbPlcHdr"/>
        </w:types>
        <w:behaviors>
          <w:behavior w:val="content"/>
        </w:behaviors>
        <w:guid w:val="{CF1625DB-CB79-49D7-A39C-5F95B874993B}"/>
      </w:docPartPr>
      <w:docPartBody>
        <w:p w:rsidR="00226670" w:rsidRDefault="00226670">
          <w:pPr>
            <w:pStyle w:val="7AB52C4C38EF45DC9B8A851BC8EA5FC5"/>
          </w:pPr>
          <w:r w:rsidRPr="00DA230E">
            <w:rPr>
              <w:lang w:bidi="en-GB"/>
            </w:rPr>
            <w:t>EMAIL ADDRESS:</w:t>
          </w:r>
        </w:p>
      </w:docPartBody>
    </w:docPart>
    <w:docPart>
      <w:docPartPr>
        <w:name w:val="2357AC68531D4DAEB692047D0E81EED2"/>
        <w:category>
          <w:name w:val="General"/>
          <w:gallery w:val="placeholder"/>
        </w:category>
        <w:types>
          <w:type w:val="bbPlcHdr"/>
        </w:types>
        <w:behaviors>
          <w:behavior w:val="content"/>
        </w:behaviors>
        <w:guid w:val="{4C03BA1E-7BE9-4D68-9790-C0418C1E6856}"/>
      </w:docPartPr>
      <w:docPartBody>
        <w:p w:rsidR="00226670" w:rsidRDefault="00226670">
          <w:pPr>
            <w:pStyle w:val="2357AC68531D4DAEB692047D0E81EED2"/>
          </w:pPr>
          <w:r w:rsidRPr="00DA230E">
            <w:rPr>
              <w:rStyle w:val="Hyperlink"/>
              <w:lang w:bidi="en-GB"/>
            </w:rPr>
            <w:t>someone@example.com</w:t>
          </w:r>
          <w:hyperlink r:id="rId4" w:history="1">
            <w:r>
              <w:rPr>
                <w:rStyle w:val="Hyperlink"/>
              </w:rPr>
              <w:t>mailto:emailgoeshere@example.com</w:t>
            </w:r>
          </w:hyperlink>
        </w:p>
      </w:docPartBody>
    </w:docPart>
    <w:docPart>
      <w:docPartPr>
        <w:name w:val="33C236E087444E11809893779BC548AA"/>
        <w:category>
          <w:name w:val="General"/>
          <w:gallery w:val="placeholder"/>
        </w:category>
        <w:types>
          <w:type w:val="bbPlcHdr"/>
        </w:types>
        <w:behaviors>
          <w:behavior w:val="content"/>
        </w:behaviors>
        <w:guid w:val="{206DF1C8-3C95-4224-8D95-3C78BBCF9A78}"/>
      </w:docPartPr>
      <w:docPartBody>
        <w:p w:rsidR="00226670" w:rsidRDefault="00226670">
          <w:pPr>
            <w:pStyle w:val="33C236E087444E11809893779BC548AA"/>
          </w:pPr>
          <w:r w:rsidRPr="00DA230E">
            <w:rPr>
              <w:lang w:bidi="en-GB"/>
            </w:rPr>
            <w:t>HOBBIES</w:t>
          </w:r>
        </w:p>
      </w:docPartBody>
    </w:docPart>
    <w:docPart>
      <w:docPartPr>
        <w:name w:val="A51F6E94ABF84F5D8274B6FD5EFBB479"/>
        <w:category>
          <w:name w:val="General"/>
          <w:gallery w:val="placeholder"/>
        </w:category>
        <w:types>
          <w:type w:val="bbPlcHdr"/>
        </w:types>
        <w:behaviors>
          <w:behavior w:val="content"/>
        </w:behaviors>
        <w:guid w:val="{4EF4BB3E-5EB7-423C-BEC3-936C347C99D4}"/>
      </w:docPartPr>
      <w:docPartBody>
        <w:p w:rsidR="00226670" w:rsidRDefault="00226670">
          <w:pPr>
            <w:pStyle w:val="A51F6E94ABF84F5D8274B6FD5EFBB479"/>
          </w:pPr>
          <w:r w:rsidRPr="00DA230E">
            <w:rPr>
              <w:lang w:bidi="en-GB"/>
            </w:rPr>
            <w:t>Hobby no. 1</w:t>
          </w:r>
        </w:p>
      </w:docPartBody>
    </w:docPart>
    <w:docPart>
      <w:docPartPr>
        <w:name w:val="A8C461B9500445C78AE9447F6DDEBEFD"/>
        <w:category>
          <w:name w:val="General"/>
          <w:gallery w:val="placeholder"/>
        </w:category>
        <w:types>
          <w:type w:val="bbPlcHdr"/>
        </w:types>
        <w:behaviors>
          <w:behavior w:val="content"/>
        </w:behaviors>
        <w:guid w:val="{97FB0BE1-C952-4FD4-980B-3F03957B631C}"/>
      </w:docPartPr>
      <w:docPartBody>
        <w:p w:rsidR="00226670" w:rsidRDefault="00226670">
          <w:pPr>
            <w:pStyle w:val="A8C461B9500445C78AE9447F6DDEBEFD"/>
          </w:pPr>
          <w:r w:rsidRPr="00DA230E">
            <w:rPr>
              <w:lang w:bidi="en-GB"/>
            </w:rPr>
            <w:t>Hobby no. 2</w:t>
          </w:r>
        </w:p>
      </w:docPartBody>
    </w:docPart>
    <w:docPart>
      <w:docPartPr>
        <w:name w:val="92C9B4D2BF5E4E128F6D61902F9087BD"/>
        <w:category>
          <w:name w:val="General"/>
          <w:gallery w:val="placeholder"/>
        </w:category>
        <w:types>
          <w:type w:val="bbPlcHdr"/>
        </w:types>
        <w:behaviors>
          <w:behavior w:val="content"/>
        </w:behaviors>
        <w:guid w:val="{120B8385-31F7-47B3-9EBB-EEE348971B27}"/>
      </w:docPartPr>
      <w:docPartBody>
        <w:p w:rsidR="00226670" w:rsidRDefault="00226670">
          <w:pPr>
            <w:pStyle w:val="92C9B4D2BF5E4E128F6D61902F9087BD"/>
          </w:pPr>
          <w:r w:rsidRPr="00DA230E">
            <w:rPr>
              <w:lang w:bidi="en-GB"/>
            </w:rPr>
            <w:t>Hobby no.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70"/>
    <w:rsid w:val="0022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D251273A94C72A0411EB6F0710699">
    <w:name w:val="F8CD251273A94C72A0411EB6F0710699"/>
  </w:style>
  <w:style w:type="paragraph" w:customStyle="1" w:styleId="1076E62C887D4C6584B7745EF7A0289E">
    <w:name w:val="1076E62C887D4C6584B7745EF7A0289E"/>
  </w:style>
  <w:style w:type="paragraph" w:customStyle="1" w:styleId="19A96E2C866B44EFA71EE60C0892BF1E">
    <w:name w:val="19A96E2C866B44EFA71EE60C0892BF1E"/>
  </w:style>
  <w:style w:type="paragraph" w:customStyle="1" w:styleId="C76E528CC2174B909756A90F634E4D7C">
    <w:name w:val="C76E528CC2174B909756A90F634E4D7C"/>
  </w:style>
  <w:style w:type="paragraph" w:customStyle="1" w:styleId="B7FDD260FCE24DDDBF81DAF905665B2B">
    <w:name w:val="B7FDD260FCE24DDDBF81DAF905665B2B"/>
  </w:style>
  <w:style w:type="paragraph" w:customStyle="1" w:styleId="EDF787DD556542E39496660C0D846E24">
    <w:name w:val="EDF787DD556542E39496660C0D846E24"/>
  </w:style>
  <w:style w:type="paragraph" w:customStyle="1" w:styleId="2CA04C65C1AA4F088F5AD9B6D98E3831">
    <w:name w:val="2CA04C65C1AA4F088F5AD9B6D98E3831"/>
  </w:style>
  <w:style w:type="paragraph" w:customStyle="1" w:styleId="512CDBCA84BB4B48988C70D930FCB14D">
    <w:name w:val="512CDBCA84BB4B48988C70D930FCB14D"/>
  </w:style>
  <w:style w:type="paragraph" w:customStyle="1" w:styleId="1FC523A69EA64FDC8952D20D3B6D0184">
    <w:name w:val="1FC523A69EA64FDC8952D20D3B6D0184"/>
  </w:style>
  <w:style w:type="paragraph" w:customStyle="1" w:styleId="7AB52C4C38EF45DC9B8A851BC8EA5FC5">
    <w:name w:val="7AB52C4C38EF45DC9B8A851BC8EA5FC5"/>
  </w:style>
  <w:style w:type="character" w:styleId="Hyperlink">
    <w:name w:val="Hyperlink"/>
    <w:basedOn w:val="DefaultParagraphFont"/>
    <w:uiPriority w:val="99"/>
    <w:unhideWhenUsed/>
    <w:rsid w:val="00226670"/>
    <w:rPr>
      <w:color w:val="E97132" w:themeColor="accent2"/>
      <w:u w:val="single"/>
    </w:rPr>
  </w:style>
  <w:style w:type="paragraph" w:customStyle="1" w:styleId="2357AC68531D4DAEB692047D0E81EED2">
    <w:name w:val="2357AC68531D4DAEB692047D0E81EED2"/>
  </w:style>
  <w:style w:type="paragraph" w:customStyle="1" w:styleId="33C236E087444E11809893779BC548AA">
    <w:name w:val="33C236E087444E11809893779BC548AA"/>
  </w:style>
  <w:style w:type="paragraph" w:customStyle="1" w:styleId="A51F6E94ABF84F5D8274B6FD5EFBB479">
    <w:name w:val="A51F6E94ABF84F5D8274B6FD5EFBB479"/>
  </w:style>
  <w:style w:type="paragraph" w:customStyle="1" w:styleId="A8C461B9500445C78AE9447F6DDEBEFD">
    <w:name w:val="A8C461B9500445C78AE9447F6DDEBEFD"/>
  </w:style>
  <w:style w:type="paragraph" w:customStyle="1" w:styleId="92C9B4D2BF5E4E128F6D61902F9087BD">
    <w:name w:val="92C9B4D2BF5E4E128F6D61902F9087BD"/>
  </w:style>
  <w:style w:type="paragraph" w:customStyle="1" w:styleId="B61DD4AE25CA4B33B4192B6E8304C55C">
    <w:name w:val="B61DD4AE25CA4B33B4192B6E8304C55C"/>
  </w:style>
  <w:style w:type="paragraph" w:customStyle="1" w:styleId="1DBBB5B0B672445AA7062CD64EFB3DCC">
    <w:name w:val="1DBBB5B0B672445AA7062CD64EFB3DCC"/>
  </w:style>
  <w:style w:type="paragraph" w:customStyle="1" w:styleId="B59A3A6B8F9A4ED699A53437CCD2235E">
    <w:name w:val="B59A3A6B8F9A4ED699A53437CCD2235E"/>
  </w:style>
  <w:style w:type="paragraph" w:customStyle="1" w:styleId="762BDA93F9EE4891A21294F17467DB34">
    <w:name w:val="762BDA93F9EE4891A21294F17467DB34"/>
  </w:style>
  <w:style w:type="paragraph" w:customStyle="1" w:styleId="836B15117F3C413B863504EF8AF813EA">
    <w:name w:val="836B15117F3C413B863504EF8AF813EA"/>
  </w:style>
  <w:style w:type="paragraph" w:customStyle="1" w:styleId="57B8183AFAB24C9E87B35983963C42E6">
    <w:name w:val="57B8183AFAB24C9E87B35983963C42E6"/>
  </w:style>
  <w:style w:type="paragraph" w:customStyle="1" w:styleId="2E84138008734D4097A7CCA1B752B948">
    <w:name w:val="2E84138008734D4097A7CCA1B752B948"/>
  </w:style>
  <w:style w:type="paragraph" w:customStyle="1" w:styleId="70D03EDED23D407899EE69D098F5958D">
    <w:name w:val="70D03EDED23D407899EE69D098F5958D"/>
  </w:style>
  <w:style w:type="paragraph" w:customStyle="1" w:styleId="0675478679B0432BB311FE125B6CD4B2">
    <w:name w:val="0675478679B0432BB311FE125B6CD4B2"/>
  </w:style>
  <w:style w:type="paragraph" w:customStyle="1" w:styleId="502AB661501A45BDAF96F021902D1FEE">
    <w:name w:val="502AB661501A45BDAF96F021902D1FEE"/>
  </w:style>
  <w:style w:type="paragraph" w:customStyle="1" w:styleId="FAD96249DA1B4BED8F4EB29252E6497A">
    <w:name w:val="FAD96249DA1B4BED8F4EB29252E6497A"/>
  </w:style>
  <w:style w:type="paragraph" w:customStyle="1" w:styleId="AD0026B46EA8431E8CC909CB7949F9C8">
    <w:name w:val="AD0026B46EA8431E8CC909CB7949F9C8"/>
  </w:style>
  <w:style w:type="paragraph" w:customStyle="1" w:styleId="398C868EE646405483E1C4679D4B44A4">
    <w:name w:val="398C868EE646405483E1C4679D4B44A4"/>
  </w:style>
  <w:style w:type="paragraph" w:customStyle="1" w:styleId="C46AAF77F8394064A8748D7792B4A959">
    <w:name w:val="C46AAF77F8394064A8748D7792B4A959"/>
  </w:style>
  <w:style w:type="paragraph" w:customStyle="1" w:styleId="9BAEDD5254744520A9ECCB8A6258375F">
    <w:name w:val="9BAEDD5254744520A9ECCB8A6258375F"/>
  </w:style>
  <w:style w:type="paragraph" w:customStyle="1" w:styleId="9B0DF0702FA24E7B9D31E0DBB846CCFB">
    <w:name w:val="9B0DF0702FA24E7B9D31E0DBB846CCFB"/>
  </w:style>
  <w:style w:type="paragraph" w:customStyle="1" w:styleId="7D7B7494A4464062879AA293FD187449">
    <w:name w:val="7D7B7494A4464062879AA293FD187449"/>
  </w:style>
  <w:style w:type="paragraph" w:customStyle="1" w:styleId="8297F86D4F864A43BBC234C9C229BCE5">
    <w:name w:val="8297F86D4F864A43BBC234C9C229BCE5"/>
  </w:style>
  <w:style w:type="paragraph" w:customStyle="1" w:styleId="89AA0C3D6A334BDC92F58ACEE498750B">
    <w:name w:val="89AA0C3D6A334BDC92F58ACEE498750B"/>
  </w:style>
  <w:style w:type="paragraph" w:customStyle="1" w:styleId="AEE511488C1E40D8AFC6B525C5A8ACD6">
    <w:name w:val="AEE511488C1E40D8AFC6B525C5A8ACD6"/>
  </w:style>
  <w:style w:type="paragraph" w:customStyle="1" w:styleId="0CDF3049B5C14CF68A1BAC2539A4A7DA">
    <w:name w:val="0CDF3049B5C14CF68A1BAC2539A4A7DA"/>
  </w:style>
  <w:style w:type="paragraph" w:customStyle="1" w:styleId="67C4EEAF2CCF4E289EBC024B1DBA5346">
    <w:name w:val="67C4EEAF2CCF4E289EBC024B1DBA5346"/>
  </w:style>
  <w:style w:type="paragraph" w:customStyle="1" w:styleId="0062E20509094A418F5A0522CE1BF34A">
    <w:name w:val="0062E20509094A418F5A0522CE1BF34A"/>
  </w:style>
  <w:style w:type="paragraph" w:customStyle="1" w:styleId="244A7C9276C242A183F9DEC3BDD21E3C">
    <w:name w:val="244A7C9276C242A183F9DEC3BDD21E3C"/>
  </w:style>
  <w:style w:type="paragraph" w:customStyle="1" w:styleId="31677852994C4F4E83B3D32BF9A6B65C">
    <w:name w:val="31677852994C4F4E83B3D32BF9A6B65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596174F43C5A481D96019E6827D5B683">
    <w:name w:val="596174F43C5A481D96019E6827D5B683"/>
  </w:style>
  <w:style w:type="paragraph" w:customStyle="1" w:styleId="A2DBA59F452C46578C0CE035CD2362A2">
    <w:name w:val="A2DBA59F452C46578C0CE035CD2362A2"/>
    <w:rsid w:val="00226670"/>
  </w:style>
  <w:style w:type="paragraph" w:customStyle="1" w:styleId="7E5B7B4B69A5451E98D7E0A21A18954F">
    <w:name w:val="7E5B7B4B69A5451E98D7E0A21A18954F"/>
    <w:rsid w:val="00226670"/>
  </w:style>
  <w:style w:type="paragraph" w:customStyle="1" w:styleId="AA9E28A95C934DB98B52516EA7D235F1">
    <w:name w:val="AA9E28A95C934DB98B52516EA7D235F1"/>
    <w:rsid w:val="00226670"/>
  </w:style>
  <w:style w:type="paragraph" w:customStyle="1" w:styleId="8A01F27277224F8BBC23E03F08419F7C">
    <w:name w:val="8A01F27277224F8BBC23E03F08419F7C"/>
    <w:rsid w:val="00226670"/>
  </w:style>
  <w:style w:type="paragraph" w:customStyle="1" w:styleId="0D0D5D1C8A6B42E6897BB954DC4E7EEE">
    <w:name w:val="0D0D5D1C8A6B42E6897BB954DC4E7EEE"/>
    <w:rsid w:val="00226670"/>
  </w:style>
  <w:style w:type="paragraph" w:customStyle="1" w:styleId="E1039BE8F17D4DF7B26CBDDB7DF191B9">
    <w:name w:val="E1039BE8F17D4DF7B26CBDDB7DF191B9"/>
    <w:rsid w:val="00226670"/>
  </w:style>
  <w:style w:type="paragraph" w:customStyle="1" w:styleId="150633B3FFBE426BA5C3D294F68A6ECF">
    <w:name w:val="150633B3FFBE426BA5C3D294F68A6ECF"/>
    <w:rsid w:val="00226670"/>
  </w:style>
  <w:style w:type="paragraph" w:customStyle="1" w:styleId="C11C2637DE884E96984265D2BCF0FB4C">
    <w:name w:val="C11C2637DE884E96984265D2BCF0FB4C"/>
    <w:rsid w:val="00226670"/>
  </w:style>
  <w:style w:type="paragraph" w:customStyle="1" w:styleId="853048703A4E405683DE306296E8158F">
    <w:name w:val="853048703A4E405683DE306296E8158F"/>
    <w:rsid w:val="00226670"/>
  </w:style>
  <w:style w:type="paragraph" w:customStyle="1" w:styleId="0FFD3AF9CF12414AB49179A20E431CCE">
    <w:name w:val="0FFD3AF9CF12414AB49179A20E431CCE"/>
    <w:rsid w:val="00226670"/>
  </w:style>
  <w:style w:type="paragraph" w:customStyle="1" w:styleId="9384D9A9F9CF4DD2BD45769FAB223102">
    <w:name w:val="9384D9A9F9CF4DD2BD45769FAB223102"/>
    <w:rsid w:val="00226670"/>
  </w:style>
  <w:style w:type="paragraph" w:customStyle="1" w:styleId="A5A35B6425EC4615AE142F4785398442">
    <w:name w:val="A5A35B6425EC4615AE142F4785398442"/>
    <w:rsid w:val="00226670"/>
  </w:style>
  <w:style w:type="paragraph" w:customStyle="1" w:styleId="2D59E8A36DF641F6B19A6D0332C0D85E">
    <w:name w:val="2D59E8A36DF641F6B19A6D0332C0D85E"/>
    <w:rsid w:val="00226670"/>
  </w:style>
  <w:style w:type="paragraph" w:customStyle="1" w:styleId="9282DA6F7B224A899F692BC19821C0D1">
    <w:name w:val="9282DA6F7B224A899F692BC19821C0D1"/>
    <w:rsid w:val="00226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CV</Template>
  <TotalTime>0</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2024-03-10T16:44:00Z</dcterms:created>
  <dcterms:modified xsi:type="dcterms:W3CDTF">2024-03-11T19:01:00Z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